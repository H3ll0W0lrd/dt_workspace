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9224F" w14:textId="1517D2C5" w:rsidR="00266981" w:rsidRPr="00D370C9" w:rsidRDefault="00266981" w:rsidP="00266981">
      <w:pPr>
        <w:ind w:left="840"/>
        <w:jc w:val="center"/>
        <w:rPr>
          <w:rFonts w:asciiTheme="minorEastAsia" w:eastAsiaTheme="minorEastAsia" w:hAnsiTheme="minorEastAsia" w:cstheme="minorBidi"/>
          <w:sz w:val="44"/>
          <w:szCs w:val="44"/>
        </w:rPr>
      </w:pPr>
    </w:p>
    <w:p w14:paraId="78862C67" w14:textId="0B53534E" w:rsidR="00266981" w:rsidRPr="00266981" w:rsidRDefault="00266981" w:rsidP="00266981">
      <w:pPr>
        <w:ind w:leftChars="0" w:left="0"/>
        <w:jc w:val="center"/>
        <w:rPr>
          <w:rFonts w:asciiTheme="minorEastAsia" w:eastAsiaTheme="minorEastAsia" w:hAnsiTheme="minorEastAsia" w:cstheme="minorBidi"/>
          <w:sz w:val="44"/>
          <w:szCs w:val="44"/>
        </w:rPr>
      </w:pPr>
      <w:r w:rsidRPr="00266981">
        <w:rPr>
          <w:rFonts w:asciiTheme="minorEastAsia" w:eastAsiaTheme="minorEastAsia" w:hAnsiTheme="minorEastAsia" w:cstheme="minorBidi" w:hint="eastAsia"/>
          <w:sz w:val="44"/>
          <w:szCs w:val="44"/>
        </w:rPr>
        <w:t>RTMAP</w:t>
      </w:r>
      <w:r w:rsidRPr="00266981">
        <w:rPr>
          <w:rFonts w:asciiTheme="minorEastAsia" w:eastAsiaTheme="minorEastAsia" w:hAnsiTheme="minorEastAsia" w:cstheme="minorBidi"/>
          <w:sz w:val="44"/>
          <w:szCs w:val="44"/>
        </w:rPr>
        <w:t xml:space="preserve"> </w:t>
      </w:r>
      <w:r w:rsidR="001E23EB">
        <w:rPr>
          <w:rFonts w:asciiTheme="minorEastAsia" w:eastAsiaTheme="minorEastAsia" w:hAnsiTheme="minorEastAsia" w:cstheme="minorBidi" w:hint="eastAsia"/>
          <w:sz w:val="44"/>
          <w:szCs w:val="44"/>
        </w:rPr>
        <w:t>定位SDK</w:t>
      </w:r>
      <w:r w:rsidR="001E23EB">
        <w:rPr>
          <w:rFonts w:asciiTheme="minorEastAsia" w:eastAsiaTheme="minorEastAsia" w:hAnsiTheme="minorEastAsia" w:cstheme="minorBidi"/>
          <w:sz w:val="44"/>
          <w:szCs w:val="44"/>
        </w:rPr>
        <w:t>-Android</w:t>
      </w:r>
      <w:r w:rsidR="00D370C9">
        <w:rPr>
          <w:rFonts w:asciiTheme="minorEastAsia" w:eastAsiaTheme="minorEastAsia" w:hAnsiTheme="minorEastAsia" w:cstheme="minorBidi"/>
          <w:sz w:val="44"/>
          <w:szCs w:val="44"/>
        </w:rPr>
        <w:t>概要设计</w:t>
      </w:r>
      <w:r w:rsidRPr="00266981">
        <w:rPr>
          <w:rFonts w:asciiTheme="minorEastAsia" w:eastAsiaTheme="minorEastAsia" w:hAnsiTheme="minorEastAsia" w:cstheme="minorBidi"/>
          <w:sz w:val="44"/>
          <w:szCs w:val="44"/>
        </w:rPr>
        <w:t>文档</w:t>
      </w:r>
    </w:p>
    <w:p w14:paraId="4E626759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3023ABF5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63889BAF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AC985EF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7023D0E0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29112447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11A977DC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2D67F203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7BC34AF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5A3DDE03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127AFB06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12FCD82B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8FDABF0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6B9C027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1F0D40DB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5A7DDD3C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299D322C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E9A80A1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58454E45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75D8863A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EA2651F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70E0818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40592C2D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3800A1AD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0B472FD6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4502CAE1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172E050A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5B84084E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733F7099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63CF9CBC" w14:textId="77777777" w:rsidR="00266981" w:rsidRPr="00266981" w:rsidRDefault="00266981" w:rsidP="00266981">
      <w:pPr>
        <w:ind w:leftChars="0" w:left="0"/>
        <w:rPr>
          <w:rFonts w:asciiTheme="minorEastAsia" w:eastAsiaTheme="minorEastAsia" w:hAnsiTheme="minorEastAsia" w:cstheme="minorBidi"/>
          <w:szCs w:val="22"/>
        </w:rPr>
      </w:pPr>
    </w:p>
    <w:p w14:paraId="2EBCBB94" w14:textId="2A982735" w:rsidR="00266981" w:rsidRPr="00266981" w:rsidRDefault="00266981" w:rsidP="00266981">
      <w:pPr>
        <w:ind w:leftChars="0" w:left="1680" w:firstLine="420"/>
        <w:jc w:val="left"/>
        <w:rPr>
          <w:rFonts w:asciiTheme="minorEastAsia" w:eastAsiaTheme="minorEastAsia" w:hAnsiTheme="minorEastAsia" w:cstheme="minorBidi"/>
          <w:sz w:val="28"/>
          <w:szCs w:val="28"/>
        </w:rPr>
      </w:pPr>
      <w:r w:rsidRPr="00266981">
        <w:rPr>
          <w:rFonts w:asciiTheme="minorEastAsia" w:eastAsiaTheme="minorEastAsia" w:hAnsiTheme="minorEastAsia" w:cstheme="minorBidi"/>
          <w:sz w:val="28"/>
          <w:szCs w:val="28"/>
        </w:rPr>
        <w:t>部门：</w:t>
      </w:r>
      <w:r w:rsidR="00904B70">
        <w:rPr>
          <w:rFonts w:asciiTheme="minorEastAsia" w:eastAsiaTheme="minorEastAsia" w:hAnsiTheme="minorEastAsia" w:cstheme="minorBidi"/>
          <w:sz w:val="28"/>
          <w:szCs w:val="28"/>
        </w:rPr>
        <w:t>LBS</w:t>
      </w:r>
      <w:r w:rsidR="00904B70">
        <w:rPr>
          <w:rFonts w:asciiTheme="minorEastAsia" w:eastAsiaTheme="minorEastAsia" w:hAnsiTheme="minorEastAsia" w:cstheme="minorBidi" w:hint="eastAsia"/>
          <w:sz w:val="28"/>
          <w:szCs w:val="28"/>
        </w:rPr>
        <w:t>平台事业部</w:t>
      </w:r>
    </w:p>
    <w:p w14:paraId="1974EA18" w14:textId="77777777" w:rsidR="00266981" w:rsidRPr="00266981" w:rsidRDefault="00266981" w:rsidP="00266981">
      <w:pPr>
        <w:ind w:leftChars="0" w:left="1680" w:firstLine="420"/>
        <w:jc w:val="left"/>
        <w:rPr>
          <w:rFonts w:asciiTheme="minorEastAsia" w:eastAsiaTheme="minorEastAsia" w:hAnsiTheme="minorEastAsia" w:cstheme="minorBidi"/>
          <w:sz w:val="28"/>
          <w:szCs w:val="28"/>
        </w:rPr>
      </w:pPr>
      <w:r w:rsidRPr="00266981">
        <w:rPr>
          <w:rFonts w:asciiTheme="minorEastAsia" w:eastAsiaTheme="minorEastAsia" w:hAnsiTheme="minorEastAsia" w:cstheme="minorBidi"/>
          <w:sz w:val="28"/>
          <w:szCs w:val="28"/>
        </w:rPr>
        <w:t>项目：</w:t>
      </w:r>
    </w:p>
    <w:p w14:paraId="35455F94" w14:textId="77777777" w:rsidR="00266981" w:rsidRPr="00266981" w:rsidRDefault="00266981" w:rsidP="00266981">
      <w:pPr>
        <w:ind w:leftChars="0" w:left="0"/>
        <w:jc w:val="left"/>
        <w:rPr>
          <w:rFonts w:asciiTheme="minorEastAsia" w:eastAsiaTheme="minorEastAsia" w:hAnsiTheme="minorEastAsia" w:cstheme="minorBidi"/>
          <w:szCs w:val="22"/>
        </w:rPr>
      </w:pPr>
    </w:p>
    <w:p w14:paraId="417087D5" w14:textId="77777777" w:rsidR="00266981" w:rsidRPr="00266981" w:rsidRDefault="00266981" w:rsidP="00266981">
      <w:pPr>
        <w:widowControl/>
        <w:ind w:leftChars="0" w:left="0"/>
        <w:jc w:val="left"/>
        <w:rPr>
          <w:rFonts w:asciiTheme="minorEastAsia" w:eastAsiaTheme="minorEastAsia" w:hAnsiTheme="minorEastAsia" w:cstheme="minorBidi"/>
          <w:szCs w:val="22"/>
        </w:rPr>
      </w:pPr>
      <w:r w:rsidRPr="00266981">
        <w:rPr>
          <w:rFonts w:asciiTheme="minorEastAsia" w:eastAsiaTheme="minorEastAsia" w:hAnsiTheme="minorEastAsia" w:cstheme="minorBidi"/>
          <w:szCs w:val="22"/>
        </w:rPr>
        <w:br w:type="page"/>
      </w:r>
    </w:p>
    <w:p w14:paraId="4E5E9C38" w14:textId="77777777" w:rsidR="00C536C1" w:rsidRPr="000919EF" w:rsidRDefault="00C536C1" w:rsidP="00266981">
      <w:pPr>
        <w:ind w:leftChars="0" w:left="0"/>
        <w:rPr>
          <w:rFonts w:asciiTheme="minorEastAsia" w:eastAsiaTheme="minorEastAsia" w:hAnsiTheme="minorEastAsia"/>
          <w:sz w:val="20"/>
          <w:szCs w:val="20"/>
        </w:rPr>
      </w:pPr>
    </w:p>
    <w:p w14:paraId="14999FD9" w14:textId="77777777" w:rsidR="00266981" w:rsidRPr="000919EF" w:rsidRDefault="00266981" w:rsidP="00266981">
      <w:pPr>
        <w:ind w:leftChars="0" w:left="0"/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98"/>
        <w:gridCol w:w="4111"/>
        <w:gridCol w:w="1302"/>
        <w:gridCol w:w="1289"/>
      </w:tblGrid>
      <w:tr w:rsidR="00266981" w:rsidRPr="000919EF" w14:paraId="2532756E" w14:textId="77777777" w:rsidTr="005B0535">
        <w:trPr>
          <w:jc w:val="center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174C7" w14:textId="77777777" w:rsidR="00266981" w:rsidRPr="000919EF" w:rsidRDefault="00266981" w:rsidP="00266981">
            <w:pPr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 w:rsidRPr="000919EF">
              <w:rPr>
                <w:rFonts w:asciiTheme="minorEastAsia" w:eastAsiaTheme="minorEastAsia" w:hAnsiTheme="minorEastAsia" w:cstheme="minorBidi"/>
                <w:sz w:val="20"/>
                <w:szCs w:val="20"/>
              </w:rPr>
              <w:t>版本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9DF58" w14:textId="77777777" w:rsidR="00266981" w:rsidRPr="000919EF" w:rsidRDefault="00266981" w:rsidP="00266981">
            <w:pPr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 w:rsidRPr="000919EF">
              <w:rPr>
                <w:rFonts w:asciiTheme="minorEastAsia" w:eastAsiaTheme="minorEastAsia" w:hAnsiTheme="minorEastAsia" w:cstheme="minorBidi"/>
                <w:sz w:val="20"/>
                <w:szCs w:val="20"/>
              </w:rPr>
              <w:t>修改内容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F9FFC4" w14:textId="77777777" w:rsidR="00266981" w:rsidRPr="000919EF" w:rsidRDefault="00266981" w:rsidP="00266981">
            <w:pPr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 w:rsidRPr="000919EF">
              <w:rPr>
                <w:rFonts w:asciiTheme="minorEastAsia" w:eastAsiaTheme="minorEastAsia" w:hAnsiTheme="minorEastAsia" w:cstheme="minorBidi"/>
                <w:sz w:val="20"/>
                <w:szCs w:val="20"/>
              </w:rPr>
              <w:t>修改人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6095F" w14:textId="77777777" w:rsidR="00266981" w:rsidRPr="000919EF" w:rsidRDefault="00266981" w:rsidP="00266981">
            <w:pPr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 w:rsidRPr="000919EF">
              <w:rPr>
                <w:rFonts w:asciiTheme="minorEastAsia" w:eastAsiaTheme="minorEastAsia" w:hAnsiTheme="minorEastAsia" w:cstheme="minorBidi"/>
                <w:sz w:val="20"/>
                <w:szCs w:val="20"/>
              </w:rPr>
              <w:t>时间</w:t>
            </w:r>
          </w:p>
        </w:tc>
      </w:tr>
      <w:tr w:rsidR="00266981" w:rsidRPr="000919EF" w14:paraId="243F92C5" w14:textId="77777777" w:rsidTr="005B0535">
        <w:trPr>
          <w:jc w:val="center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FB05D" w14:textId="77777777" w:rsidR="00266981" w:rsidRPr="000919EF" w:rsidRDefault="00266981" w:rsidP="00266981">
            <w:pPr>
              <w:snapToGrid w:val="0"/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 w:rsidRPr="000919EF">
              <w:rPr>
                <w:rFonts w:asciiTheme="minorEastAsia" w:eastAsiaTheme="minorEastAsia" w:hAnsiTheme="minorEastAsia" w:cstheme="minorBidi"/>
                <w:sz w:val="20"/>
                <w:szCs w:val="20"/>
              </w:rPr>
              <w:t>V1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AA7E" w14:textId="3A401597" w:rsidR="00266981" w:rsidRPr="000919EF" w:rsidRDefault="000919EF" w:rsidP="00266981">
            <w:pPr>
              <w:snapToGrid w:val="0"/>
              <w:ind w:leftChars="0" w:left="0"/>
              <w:jc w:val="left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sz w:val="20"/>
                <w:szCs w:val="20"/>
              </w:rPr>
              <w:t>初稿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25AEB" w14:textId="702C6207" w:rsidR="00266981" w:rsidRPr="000919EF" w:rsidRDefault="000919EF" w:rsidP="00266981">
            <w:pPr>
              <w:snapToGrid w:val="0"/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sz w:val="20"/>
                <w:szCs w:val="20"/>
              </w:rPr>
              <w:t>张能元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6DD96" w14:textId="7122DEC5" w:rsidR="00266981" w:rsidRPr="000919EF" w:rsidRDefault="000919EF" w:rsidP="00266981">
            <w:pPr>
              <w:snapToGrid w:val="0"/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/>
                <w:sz w:val="20"/>
                <w:szCs w:val="20"/>
              </w:rPr>
              <w:t>2015/3/11</w:t>
            </w:r>
          </w:p>
        </w:tc>
      </w:tr>
      <w:tr w:rsidR="00266981" w:rsidRPr="000919EF" w14:paraId="483E2EE3" w14:textId="77777777" w:rsidTr="005B0535">
        <w:trPr>
          <w:jc w:val="center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E49C9" w14:textId="77777777" w:rsidR="00266981" w:rsidRPr="000919EF" w:rsidRDefault="00266981" w:rsidP="00266981">
            <w:pPr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 w:rsidRPr="000919EF">
              <w:rPr>
                <w:rFonts w:asciiTheme="minorEastAsia" w:eastAsiaTheme="minorEastAsia" w:hAnsiTheme="minorEastAsia" w:cstheme="minorBidi"/>
                <w:sz w:val="20"/>
                <w:szCs w:val="20"/>
              </w:rPr>
              <w:t>V1.1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18308" w14:textId="3807B33E" w:rsidR="00266981" w:rsidRPr="000919EF" w:rsidRDefault="0069087D" w:rsidP="00266981">
            <w:pPr>
              <w:ind w:leftChars="0" w:left="0"/>
              <w:jc w:val="left"/>
              <w:rPr>
                <w:rFonts w:asciiTheme="minorEastAsia" w:eastAsiaTheme="minorEastAsia" w:hAnsiTheme="minorEastAsia" w:cstheme="minorBid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/>
                <w:sz w:val="20"/>
                <w:szCs w:val="20"/>
              </w:rPr>
              <w:t>程序</w:t>
            </w:r>
            <w:r w:rsidR="00566269">
              <w:rPr>
                <w:rFonts w:asciiTheme="minorEastAsia" w:eastAsiaTheme="minorEastAsia" w:hAnsiTheme="minorEastAsia" w:cstheme="minorBidi"/>
                <w:sz w:val="20"/>
                <w:szCs w:val="20"/>
              </w:rPr>
              <w:t>流程图修改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5C89AC" w14:textId="4E2078D9" w:rsidR="00266981" w:rsidRPr="000919EF" w:rsidRDefault="00566269" w:rsidP="00266981">
            <w:pPr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cstheme="minorBidi"/>
                <w:sz w:val="20"/>
                <w:szCs w:val="20"/>
              </w:rPr>
              <w:t>张能元</w:t>
            </w:r>
            <w:proofErr w:type="gram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5510" w14:textId="57D2B316" w:rsidR="00266981" w:rsidRPr="000919EF" w:rsidRDefault="00756AAD" w:rsidP="00266981">
            <w:pPr>
              <w:ind w:leftChars="0" w:left="0"/>
              <w:jc w:val="center"/>
              <w:rPr>
                <w:rFonts w:asciiTheme="minorEastAsia" w:eastAsiaTheme="minorEastAsia" w:hAnsiTheme="minorEastAsia" w:cstheme="minorBid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/>
                <w:sz w:val="20"/>
                <w:szCs w:val="20"/>
              </w:rPr>
              <w:t>2015/4/3</w:t>
            </w:r>
          </w:p>
        </w:tc>
      </w:tr>
    </w:tbl>
    <w:p w14:paraId="089AB397" w14:textId="77777777" w:rsidR="00266981" w:rsidRPr="000919EF" w:rsidRDefault="00266981" w:rsidP="00266981">
      <w:pPr>
        <w:ind w:leftChars="0" w:left="0"/>
        <w:rPr>
          <w:rFonts w:asciiTheme="minorEastAsia" w:eastAsiaTheme="minorEastAsia" w:hAnsiTheme="minorEastAsia"/>
          <w:sz w:val="20"/>
          <w:szCs w:val="20"/>
        </w:rPr>
      </w:pPr>
    </w:p>
    <w:p w14:paraId="3A2D62F7" w14:textId="77777777" w:rsidR="00266981" w:rsidRPr="000919EF" w:rsidRDefault="00266981" w:rsidP="00266981">
      <w:pPr>
        <w:ind w:leftChars="0" w:left="0"/>
        <w:rPr>
          <w:rFonts w:asciiTheme="minorEastAsia" w:eastAsiaTheme="minorEastAsia" w:hAnsiTheme="minorEastAsia"/>
          <w:sz w:val="20"/>
          <w:szCs w:val="20"/>
        </w:rPr>
      </w:pPr>
    </w:p>
    <w:p w14:paraId="57574A0D" w14:textId="4DFD819E" w:rsidR="00266981" w:rsidRPr="000919EF" w:rsidRDefault="00266981">
      <w:pPr>
        <w:widowControl/>
        <w:ind w:leftChars="0" w:left="0"/>
        <w:jc w:val="left"/>
        <w:rPr>
          <w:rFonts w:asciiTheme="minorEastAsia" w:eastAsiaTheme="minorEastAsia" w:hAnsiTheme="minorEastAsia"/>
          <w:sz w:val="20"/>
          <w:szCs w:val="20"/>
        </w:rPr>
      </w:pPr>
      <w:r w:rsidRPr="000919EF"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11627121" w14:textId="77777777" w:rsidR="00266981" w:rsidRPr="00D370C9" w:rsidRDefault="00266981" w:rsidP="00266981">
      <w:pPr>
        <w:ind w:leftChars="0" w:left="0"/>
        <w:rPr>
          <w:rFonts w:asciiTheme="minorEastAsia" w:eastAsiaTheme="minorEastAsia" w:hAnsiTheme="minorEastAsia"/>
        </w:rPr>
      </w:pPr>
    </w:p>
    <w:p w14:paraId="1E9BFABF" w14:textId="5058C16A" w:rsidR="00C536C1" w:rsidRPr="00D370C9" w:rsidRDefault="00C536C1" w:rsidP="00C536C1">
      <w:pPr>
        <w:pStyle w:val="a7"/>
        <w:ind w:left="840"/>
        <w:rPr>
          <w:rFonts w:asciiTheme="minorEastAsia" w:eastAsiaTheme="minorEastAsia" w:hAnsiTheme="minorEastAsia"/>
        </w:rPr>
      </w:pPr>
      <w:bookmarkStart w:id="0" w:name="_Toc177975235"/>
      <w:bookmarkStart w:id="1" w:name="_Toc383538725"/>
      <w:bookmarkStart w:id="2" w:name="_Toc413153546"/>
      <w:bookmarkStart w:id="3" w:name="_Toc287717635"/>
      <w:r w:rsidRPr="00D370C9">
        <w:rPr>
          <w:rFonts w:asciiTheme="minorEastAsia" w:eastAsiaTheme="minorEastAsia" w:hAnsiTheme="minorEastAsia" w:hint="eastAsia"/>
          <w:noProof/>
        </w:rPr>
        <w:t>目录</w:t>
      </w:r>
      <w:bookmarkEnd w:id="0"/>
      <w:bookmarkEnd w:id="1"/>
      <w:bookmarkEnd w:id="2"/>
      <w:bookmarkEnd w:id="3"/>
    </w:p>
    <w:p w14:paraId="1C0A6CB2" w14:textId="77777777" w:rsidR="00AC185A" w:rsidRDefault="00DC4181" w:rsidP="00AC185A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r w:rsidRPr="00D370C9">
        <w:rPr>
          <w:rFonts w:asciiTheme="minorEastAsia" w:eastAsiaTheme="minorEastAsia" w:hAnsiTheme="minorEastAsia"/>
        </w:rPr>
        <w:fldChar w:fldCharType="begin"/>
      </w:r>
      <w:r w:rsidR="00C536C1" w:rsidRPr="00D370C9">
        <w:rPr>
          <w:rFonts w:asciiTheme="minorEastAsia" w:eastAsiaTheme="minorEastAsia" w:hAnsiTheme="minorEastAsia"/>
        </w:rPr>
        <w:instrText xml:space="preserve"> </w:instrText>
      </w:r>
      <w:r w:rsidR="00C536C1" w:rsidRPr="00D370C9">
        <w:rPr>
          <w:rFonts w:asciiTheme="minorEastAsia" w:eastAsiaTheme="minorEastAsia" w:hAnsiTheme="minorEastAsia" w:hint="eastAsia"/>
        </w:rPr>
        <w:instrText>TOC \o "1-3" \h \z \u</w:instrText>
      </w:r>
      <w:r w:rsidR="00C536C1" w:rsidRPr="00D370C9">
        <w:rPr>
          <w:rFonts w:asciiTheme="minorEastAsia" w:eastAsiaTheme="minorEastAsia" w:hAnsiTheme="minorEastAsia"/>
        </w:rPr>
        <w:instrText xml:space="preserve"> </w:instrText>
      </w:r>
      <w:r w:rsidRPr="00D370C9">
        <w:rPr>
          <w:rFonts w:asciiTheme="minorEastAsia" w:eastAsiaTheme="minorEastAsia" w:hAnsiTheme="minorEastAsia"/>
        </w:rPr>
        <w:fldChar w:fldCharType="separate"/>
      </w:r>
      <w:r w:rsidR="00AC185A" w:rsidRPr="009A2938">
        <w:rPr>
          <w:rFonts w:asciiTheme="minorEastAsia" w:eastAsiaTheme="minorEastAsia" w:hAnsiTheme="minorEastAsia" w:hint="eastAsia"/>
          <w:noProof/>
        </w:rPr>
        <w:t>目录</w:t>
      </w:r>
      <w:r w:rsidR="00AC185A">
        <w:rPr>
          <w:noProof/>
        </w:rPr>
        <w:tab/>
      </w:r>
      <w:r w:rsidR="00AC185A">
        <w:rPr>
          <w:noProof/>
        </w:rPr>
        <w:fldChar w:fldCharType="begin"/>
      </w:r>
      <w:r w:rsidR="00AC185A">
        <w:rPr>
          <w:noProof/>
        </w:rPr>
        <w:instrText xml:space="preserve"> PAGEREF _Toc287717635 \h </w:instrText>
      </w:r>
      <w:r w:rsidR="00AC185A">
        <w:rPr>
          <w:noProof/>
        </w:rPr>
      </w:r>
      <w:r w:rsidR="00AC185A">
        <w:rPr>
          <w:noProof/>
        </w:rPr>
        <w:fldChar w:fldCharType="separate"/>
      </w:r>
      <w:r w:rsidR="00AC185A">
        <w:rPr>
          <w:noProof/>
        </w:rPr>
        <w:t>3</w:t>
      </w:r>
      <w:r w:rsidR="00AC185A">
        <w:rPr>
          <w:noProof/>
        </w:rPr>
        <w:fldChar w:fldCharType="end"/>
      </w:r>
    </w:p>
    <w:p w14:paraId="56F8BBD5" w14:textId="77777777" w:rsidR="00AC185A" w:rsidRDefault="00AC185A" w:rsidP="00AC185A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r w:rsidRPr="009A2938">
        <w:rPr>
          <w:rFonts w:asciiTheme="minorEastAsia" w:eastAsiaTheme="minorEastAsia" w:hAnsiTheme="minorEastAsia" w:hint="eastAsia"/>
          <w:noProof/>
        </w:rPr>
        <w:t>软件概要设计说明书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_Toc287717636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4ACC0C" w14:textId="77777777" w:rsidR="00AC185A" w:rsidRDefault="00AC185A" w:rsidP="00AC185A">
      <w:pPr>
        <w:pStyle w:val="10"/>
        <w:tabs>
          <w:tab w:val="left" w:pos="825"/>
        </w:tabs>
        <w:rPr>
          <w:rFonts w:asciiTheme="minorHAnsi" w:eastAsiaTheme="minorEastAsia" w:hAnsiTheme="minorHAnsi" w:cstheme="minorBidi"/>
          <w:noProof/>
          <w:sz w:val="24"/>
        </w:rPr>
      </w:pPr>
      <w:r w:rsidRPr="009A2938">
        <w:rPr>
          <w:rFonts w:asciiTheme="minorEastAsia" w:eastAsiaTheme="minorEastAsia" w:hAnsiTheme="minorEastAsia"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9A2938">
        <w:rPr>
          <w:rFonts w:asciiTheme="minorEastAsia" w:eastAsiaTheme="minorEastAsia" w:hAnsiTheme="minorEastAsia"/>
          <w:noProof/>
        </w:rPr>
        <w:t>Introduction</w:t>
      </w:r>
      <w:r w:rsidRPr="009A2938">
        <w:rPr>
          <w:rFonts w:asciiTheme="minorEastAsia" w:eastAsiaTheme="minorEastAsia" w:hAnsiTheme="minorEastAsia"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_Toc287717637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82B0E5" w14:textId="77777777" w:rsidR="00AC185A" w:rsidRDefault="00AC185A" w:rsidP="00AC185A">
      <w:pPr>
        <w:pStyle w:val="20"/>
        <w:tabs>
          <w:tab w:val="left" w:pos="1515"/>
          <w:tab w:val="right" w:leader="dot" w:pos="8302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 w:rsidRPr="009A2938">
        <w:rPr>
          <w:rFonts w:asciiTheme="minorEastAsia" w:eastAsiaTheme="minorEastAsia" w:hAnsiTheme="minorEastAsia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9A2938">
        <w:rPr>
          <w:rFonts w:asciiTheme="minorEastAsia" w:eastAsiaTheme="minorEastAsia" w:hAnsiTheme="minorEastAsia"/>
          <w:noProof/>
        </w:rPr>
        <w:t>Purpose</w:t>
      </w:r>
      <w:r w:rsidRPr="009A2938">
        <w:rPr>
          <w:rFonts w:asciiTheme="minorEastAsia" w:eastAsiaTheme="minorEastAsia" w:hAnsiTheme="minorEastAsia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_Toc287717638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C8EE14" w14:textId="77777777" w:rsidR="00AC185A" w:rsidRDefault="00AC185A" w:rsidP="00AC185A">
      <w:pPr>
        <w:pStyle w:val="20"/>
        <w:tabs>
          <w:tab w:val="left" w:pos="1515"/>
          <w:tab w:val="right" w:leader="dot" w:pos="8302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 w:rsidRPr="009A2938">
        <w:rPr>
          <w:rFonts w:asciiTheme="minorEastAsia" w:eastAsiaTheme="minorEastAsia" w:hAnsiTheme="minorEastAsia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9A2938">
        <w:rPr>
          <w:rFonts w:asciiTheme="minorEastAsia" w:eastAsiaTheme="minorEastAsia" w:hAnsiTheme="minorEastAsia"/>
          <w:noProof/>
        </w:rPr>
        <w:t>Scope</w:t>
      </w:r>
      <w:r w:rsidRPr="009A2938">
        <w:rPr>
          <w:rFonts w:asciiTheme="minorEastAsia" w:eastAsiaTheme="minorEastAsia" w:hAnsiTheme="minorEastAsia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_Toc287717639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2212D" w14:textId="77777777" w:rsidR="00AC185A" w:rsidRDefault="00AC185A" w:rsidP="00AC185A">
      <w:pPr>
        <w:pStyle w:val="30"/>
        <w:tabs>
          <w:tab w:val="left" w:pos="2205"/>
          <w:tab w:val="right" w:leader="dot" w:pos="8302"/>
        </w:tabs>
        <w:rPr>
          <w:rFonts w:asciiTheme="minorHAnsi" w:eastAsiaTheme="minorEastAsia" w:hAnsiTheme="minorHAnsi" w:cstheme="minorBidi"/>
          <w:sz w:val="24"/>
        </w:rPr>
      </w:pPr>
      <w:r w:rsidRPr="009A2938">
        <w:rPr>
          <w:rFonts w:asciiTheme="minorEastAsia" w:eastAsiaTheme="minorEastAsia" w:hAnsiTheme="minorEastAsia"/>
        </w:rPr>
        <w:t>1.2.1</w:t>
      </w:r>
      <w:r>
        <w:rPr>
          <w:rFonts w:asciiTheme="minorHAnsi" w:eastAsiaTheme="minorEastAsia" w:hAnsiTheme="minorHAnsi" w:cstheme="minorBidi"/>
          <w:sz w:val="24"/>
        </w:rPr>
        <w:tab/>
      </w:r>
      <w:r w:rsidRPr="009A2938">
        <w:rPr>
          <w:rFonts w:asciiTheme="minorEastAsia" w:eastAsiaTheme="minorEastAsia" w:hAnsiTheme="minorEastAsia"/>
        </w:rPr>
        <w:t>Name</w:t>
      </w:r>
      <w:r w:rsidRPr="009A2938">
        <w:rPr>
          <w:rFonts w:asciiTheme="minorEastAsia" w:eastAsiaTheme="minorEastAsia" w:hAnsiTheme="minorEastAsia" w:hint="eastAsia"/>
        </w:rPr>
        <w:t>软件名称</w:t>
      </w:r>
      <w:r>
        <w:tab/>
      </w:r>
      <w:r>
        <w:fldChar w:fldCharType="begin"/>
      </w:r>
      <w:r>
        <w:instrText xml:space="preserve"> PAGEREF _Toc287717640 \h </w:instrText>
      </w:r>
      <w:r>
        <w:fldChar w:fldCharType="separate"/>
      </w:r>
      <w:r>
        <w:t>5</w:t>
      </w:r>
      <w:r>
        <w:fldChar w:fldCharType="end"/>
      </w:r>
    </w:p>
    <w:p w14:paraId="599F7FC2" w14:textId="77777777" w:rsidR="00AC185A" w:rsidRDefault="00AC185A" w:rsidP="00AC185A">
      <w:pPr>
        <w:pStyle w:val="30"/>
        <w:tabs>
          <w:tab w:val="left" w:pos="2205"/>
          <w:tab w:val="right" w:leader="dot" w:pos="8302"/>
        </w:tabs>
        <w:rPr>
          <w:rFonts w:asciiTheme="minorHAnsi" w:eastAsiaTheme="minorEastAsia" w:hAnsiTheme="minorHAnsi" w:cstheme="minorBidi"/>
          <w:sz w:val="24"/>
        </w:rPr>
      </w:pPr>
      <w:r w:rsidRPr="009A2938">
        <w:rPr>
          <w:rFonts w:asciiTheme="minorEastAsia" w:eastAsiaTheme="minorEastAsia" w:hAnsiTheme="minorEastAsia"/>
        </w:rPr>
        <w:t>1.2.2</w:t>
      </w:r>
      <w:r>
        <w:rPr>
          <w:rFonts w:asciiTheme="minorHAnsi" w:eastAsiaTheme="minorEastAsia" w:hAnsiTheme="minorHAnsi" w:cstheme="minorBidi"/>
          <w:sz w:val="24"/>
        </w:rPr>
        <w:tab/>
      </w:r>
      <w:r w:rsidRPr="009A2938">
        <w:rPr>
          <w:rFonts w:asciiTheme="minorEastAsia" w:eastAsiaTheme="minorEastAsia" w:hAnsiTheme="minorEastAsia"/>
        </w:rPr>
        <w:t>Function</w:t>
      </w:r>
      <w:r w:rsidRPr="009A2938">
        <w:rPr>
          <w:rFonts w:asciiTheme="minorEastAsia" w:eastAsiaTheme="minorEastAsia" w:hAnsiTheme="minorEastAsia" w:hint="eastAsia"/>
        </w:rPr>
        <w:t>软件功能</w:t>
      </w:r>
      <w:r>
        <w:tab/>
      </w:r>
      <w:r>
        <w:fldChar w:fldCharType="begin"/>
      </w:r>
      <w:r>
        <w:instrText xml:space="preserve"> PAGEREF _Toc287717641 \h </w:instrText>
      </w:r>
      <w:r>
        <w:fldChar w:fldCharType="separate"/>
      </w:r>
      <w:r>
        <w:t>5</w:t>
      </w:r>
      <w:r>
        <w:fldChar w:fldCharType="end"/>
      </w:r>
    </w:p>
    <w:p w14:paraId="56F50918" w14:textId="77777777" w:rsidR="00AC185A" w:rsidRDefault="00AC185A" w:rsidP="00AC185A">
      <w:pPr>
        <w:pStyle w:val="30"/>
        <w:tabs>
          <w:tab w:val="left" w:pos="2205"/>
          <w:tab w:val="right" w:leader="dot" w:pos="8302"/>
        </w:tabs>
        <w:rPr>
          <w:rFonts w:asciiTheme="minorHAnsi" w:eastAsiaTheme="minorEastAsia" w:hAnsiTheme="minorHAnsi" w:cstheme="minorBidi"/>
          <w:sz w:val="24"/>
        </w:rPr>
      </w:pPr>
      <w:r w:rsidRPr="009A2938">
        <w:rPr>
          <w:rFonts w:asciiTheme="minorEastAsia" w:eastAsiaTheme="minorEastAsia" w:hAnsiTheme="minorEastAsia"/>
        </w:rPr>
        <w:t>1.2.3</w:t>
      </w:r>
      <w:r>
        <w:rPr>
          <w:rFonts w:asciiTheme="minorHAnsi" w:eastAsiaTheme="minorEastAsia" w:hAnsiTheme="minorHAnsi" w:cstheme="minorBidi"/>
          <w:sz w:val="24"/>
        </w:rPr>
        <w:tab/>
      </w:r>
      <w:r w:rsidRPr="009A2938">
        <w:rPr>
          <w:rFonts w:asciiTheme="minorEastAsia" w:eastAsiaTheme="minorEastAsia" w:hAnsiTheme="minorEastAsia"/>
        </w:rPr>
        <w:t>Applications</w:t>
      </w:r>
      <w:r w:rsidRPr="009A2938">
        <w:rPr>
          <w:rFonts w:asciiTheme="minorEastAsia" w:eastAsiaTheme="minorEastAsia" w:hAnsiTheme="minorEastAsia" w:hint="eastAsia"/>
        </w:rPr>
        <w:t>软件应用</w:t>
      </w:r>
      <w:r>
        <w:tab/>
      </w:r>
      <w:r>
        <w:fldChar w:fldCharType="begin"/>
      </w:r>
      <w:r>
        <w:instrText xml:space="preserve"> PAGEREF _Toc287717642 \h </w:instrText>
      </w:r>
      <w:r>
        <w:fldChar w:fldCharType="separate"/>
      </w:r>
      <w:r>
        <w:t>5</w:t>
      </w:r>
      <w:r>
        <w:fldChar w:fldCharType="end"/>
      </w:r>
    </w:p>
    <w:p w14:paraId="116AD2D6" w14:textId="77777777" w:rsidR="00AC185A" w:rsidRDefault="00AC185A" w:rsidP="00AC185A">
      <w:pPr>
        <w:pStyle w:val="10"/>
        <w:tabs>
          <w:tab w:val="left" w:pos="825"/>
        </w:tabs>
        <w:rPr>
          <w:rFonts w:asciiTheme="minorHAnsi" w:eastAsiaTheme="minorEastAsia" w:hAnsiTheme="minorHAnsi" w:cstheme="minorBidi"/>
          <w:noProof/>
          <w:sz w:val="24"/>
        </w:rPr>
      </w:pPr>
      <w:r w:rsidRPr="009A2938">
        <w:rPr>
          <w:rFonts w:asciiTheme="minorEastAsia" w:eastAsiaTheme="minorEastAsia" w:hAnsiTheme="minorEastAsia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9A2938">
        <w:rPr>
          <w:rFonts w:asciiTheme="minorEastAsia" w:eastAsiaTheme="minorEastAsia" w:hAnsiTheme="minorEastAsia"/>
          <w:noProof/>
        </w:rPr>
        <w:t>High Level Design</w:t>
      </w:r>
      <w:r w:rsidRPr="009A2938">
        <w:rPr>
          <w:rFonts w:asciiTheme="minorEastAsia" w:eastAsiaTheme="minorEastAsia" w:hAnsiTheme="minorEastAsia" w:hint="eastAsia"/>
          <w:noProof/>
        </w:rPr>
        <w:t>概要设计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_Toc287717643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70B8C" w14:textId="77777777" w:rsidR="00AC185A" w:rsidRDefault="00AC185A" w:rsidP="00AC185A">
      <w:pPr>
        <w:pStyle w:val="20"/>
        <w:tabs>
          <w:tab w:val="left" w:pos="1515"/>
          <w:tab w:val="right" w:leader="dot" w:pos="8302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 w:rsidRPr="009A2938">
        <w:rPr>
          <w:rFonts w:asciiTheme="minorEastAsia" w:eastAsiaTheme="minorEastAsia" w:hAnsiTheme="minorEastAsia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9A2938">
        <w:rPr>
          <w:rFonts w:asciiTheme="minorEastAsia" w:eastAsiaTheme="minorEastAsia" w:hAnsiTheme="minorEastAsia"/>
          <w:noProof/>
        </w:rPr>
        <w:t>Level 0 Design Description</w:t>
      </w:r>
      <w:r w:rsidRPr="009A2938">
        <w:rPr>
          <w:rFonts w:asciiTheme="minorEastAsia" w:eastAsiaTheme="minorEastAsia" w:hAnsiTheme="minorEastAsia" w:hint="eastAsia"/>
          <w:noProof/>
        </w:rPr>
        <w:t>第</w:t>
      </w:r>
      <w:r w:rsidRPr="009A2938">
        <w:rPr>
          <w:rFonts w:asciiTheme="minorEastAsia" w:eastAsiaTheme="minorEastAsia" w:hAnsiTheme="minorEastAsia"/>
          <w:noProof/>
        </w:rPr>
        <w:t>0</w:t>
      </w:r>
      <w:r w:rsidRPr="009A2938">
        <w:rPr>
          <w:rFonts w:asciiTheme="minorEastAsia" w:eastAsiaTheme="minorEastAsia" w:hAnsiTheme="minorEastAsia" w:hint="eastAsia"/>
          <w:noProof/>
        </w:rPr>
        <w:t>层设计描述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_Toc287717644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F2CF5A" w14:textId="77777777" w:rsidR="00AC185A" w:rsidRDefault="00AC185A" w:rsidP="00AC185A">
      <w:pPr>
        <w:pStyle w:val="30"/>
        <w:tabs>
          <w:tab w:val="left" w:pos="2205"/>
          <w:tab w:val="right" w:leader="dot" w:pos="8302"/>
        </w:tabs>
        <w:rPr>
          <w:rFonts w:asciiTheme="minorHAnsi" w:eastAsiaTheme="minorEastAsia" w:hAnsiTheme="minorHAnsi" w:cstheme="minorBidi"/>
          <w:sz w:val="24"/>
        </w:rPr>
      </w:pPr>
      <w:r w:rsidRPr="009A2938">
        <w:rPr>
          <w:rFonts w:asciiTheme="minorEastAsia" w:eastAsiaTheme="minorEastAsia" w:hAnsiTheme="minorEastAsia"/>
        </w:rPr>
        <w:t>2.1.1</w:t>
      </w:r>
      <w:r>
        <w:rPr>
          <w:rFonts w:asciiTheme="minorHAnsi" w:eastAsiaTheme="minorEastAsia" w:hAnsiTheme="minorHAnsi" w:cstheme="minorBidi"/>
          <w:sz w:val="24"/>
        </w:rPr>
        <w:tab/>
      </w:r>
      <w:r w:rsidRPr="009A2938">
        <w:rPr>
          <w:rFonts w:asciiTheme="minorEastAsia" w:eastAsiaTheme="minorEastAsia" w:hAnsiTheme="minorEastAsia"/>
        </w:rPr>
        <w:t>Software System Context Definition</w:t>
      </w:r>
      <w:r w:rsidRPr="009A2938">
        <w:rPr>
          <w:rFonts w:asciiTheme="minorEastAsia" w:eastAsiaTheme="minorEastAsia" w:hAnsiTheme="minorEastAsia" w:hint="eastAsia"/>
        </w:rPr>
        <w:t>软件系统上下文定义：</w:t>
      </w:r>
      <w:r>
        <w:tab/>
      </w:r>
      <w:r>
        <w:fldChar w:fldCharType="begin"/>
      </w:r>
      <w:r>
        <w:instrText xml:space="preserve"> PAGEREF _Toc287717645 \h </w:instrText>
      </w:r>
      <w:r>
        <w:fldChar w:fldCharType="separate"/>
      </w:r>
      <w:r>
        <w:t>5</w:t>
      </w:r>
      <w:r>
        <w:fldChar w:fldCharType="end"/>
      </w:r>
    </w:p>
    <w:p w14:paraId="3C099333" w14:textId="77777777" w:rsidR="00AC185A" w:rsidRDefault="00AC185A" w:rsidP="00AC185A">
      <w:pPr>
        <w:pStyle w:val="20"/>
        <w:tabs>
          <w:tab w:val="left" w:pos="1515"/>
          <w:tab w:val="right" w:leader="dot" w:pos="8302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 w:rsidRPr="009A2938">
        <w:rPr>
          <w:rFonts w:asciiTheme="minorEastAsia" w:eastAsiaTheme="minorEastAsia" w:hAnsiTheme="minorEastAsia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9A2938">
        <w:rPr>
          <w:rFonts w:asciiTheme="minorEastAsia" w:eastAsiaTheme="minorEastAsia" w:hAnsiTheme="minorEastAsia"/>
          <w:noProof/>
        </w:rPr>
        <w:t>Level 1 Design Description</w:t>
      </w:r>
      <w:r w:rsidRPr="009A2938">
        <w:rPr>
          <w:rFonts w:asciiTheme="minorEastAsia" w:eastAsiaTheme="minorEastAsia" w:hAnsiTheme="minorEastAsia" w:hint="eastAsia"/>
          <w:noProof/>
        </w:rPr>
        <w:t>第一层设计描述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_Toc287717646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0EDC2" w14:textId="77777777" w:rsidR="00AC185A" w:rsidRDefault="00AC185A" w:rsidP="00AC185A">
      <w:pPr>
        <w:pStyle w:val="30"/>
        <w:tabs>
          <w:tab w:val="left" w:pos="2205"/>
          <w:tab w:val="right" w:leader="dot" w:pos="8302"/>
        </w:tabs>
        <w:rPr>
          <w:rFonts w:asciiTheme="minorHAnsi" w:eastAsiaTheme="minorEastAsia" w:hAnsiTheme="minorHAnsi" w:cstheme="minorBidi"/>
          <w:sz w:val="24"/>
        </w:rPr>
      </w:pPr>
      <w:r w:rsidRPr="009A2938">
        <w:rPr>
          <w:rFonts w:asciiTheme="minorEastAsia" w:eastAsiaTheme="minorEastAsia" w:hAnsiTheme="minorEastAsia"/>
        </w:rPr>
        <w:t>2.2.1</w:t>
      </w:r>
      <w:r>
        <w:rPr>
          <w:rFonts w:asciiTheme="minorHAnsi" w:eastAsiaTheme="minorEastAsia" w:hAnsiTheme="minorHAnsi" w:cstheme="minorBidi"/>
          <w:sz w:val="24"/>
        </w:rPr>
        <w:tab/>
      </w:r>
      <w:r w:rsidRPr="009A2938">
        <w:rPr>
          <w:rFonts w:asciiTheme="minorEastAsia" w:eastAsiaTheme="minorEastAsia" w:hAnsiTheme="minorEastAsia"/>
        </w:rPr>
        <w:t>Decomposition Description</w:t>
      </w:r>
      <w:r w:rsidRPr="009A2938">
        <w:rPr>
          <w:rFonts w:asciiTheme="minorEastAsia" w:eastAsiaTheme="minorEastAsia" w:hAnsiTheme="minorEastAsia" w:hint="eastAsia"/>
        </w:rPr>
        <w:t>分解描述</w:t>
      </w:r>
      <w:r>
        <w:tab/>
      </w:r>
      <w:r>
        <w:fldChar w:fldCharType="begin"/>
      </w:r>
      <w:r>
        <w:instrText xml:space="preserve"> PAGEREF _Toc287717647 \h </w:instrText>
      </w:r>
      <w:r>
        <w:fldChar w:fldCharType="separate"/>
      </w:r>
      <w:r>
        <w:t>6</w:t>
      </w:r>
      <w:r>
        <w:fldChar w:fldCharType="end"/>
      </w:r>
    </w:p>
    <w:p w14:paraId="5F8E0A56" w14:textId="77777777" w:rsidR="00AC185A" w:rsidRDefault="00AC185A" w:rsidP="00AC185A">
      <w:pPr>
        <w:pStyle w:val="30"/>
        <w:tabs>
          <w:tab w:val="left" w:pos="2205"/>
          <w:tab w:val="right" w:leader="dot" w:pos="8302"/>
        </w:tabs>
        <w:rPr>
          <w:rFonts w:asciiTheme="minorHAnsi" w:eastAsiaTheme="minorEastAsia" w:hAnsiTheme="minorHAnsi" w:cstheme="minorBidi"/>
          <w:sz w:val="24"/>
        </w:rPr>
      </w:pPr>
      <w:r w:rsidRPr="009A2938">
        <w:rPr>
          <w:rFonts w:asciiTheme="minorEastAsia" w:eastAsiaTheme="minorEastAsia" w:hAnsiTheme="minorEastAsia"/>
        </w:rPr>
        <w:t>2.2.2</w:t>
      </w:r>
      <w:r>
        <w:rPr>
          <w:rFonts w:asciiTheme="minorHAnsi" w:eastAsiaTheme="minorEastAsia" w:hAnsiTheme="minorHAnsi" w:cstheme="minorBidi"/>
          <w:sz w:val="24"/>
        </w:rPr>
        <w:tab/>
      </w:r>
      <w:r w:rsidRPr="009A2938">
        <w:rPr>
          <w:rFonts w:asciiTheme="minorEastAsia" w:eastAsiaTheme="minorEastAsia" w:hAnsiTheme="minorEastAsia"/>
        </w:rPr>
        <w:t xml:space="preserve">Interface Description </w:t>
      </w:r>
      <w:r w:rsidRPr="009A2938">
        <w:rPr>
          <w:rFonts w:asciiTheme="minorEastAsia" w:eastAsiaTheme="minorEastAsia" w:hAnsiTheme="minorEastAsia" w:hint="eastAsia"/>
        </w:rPr>
        <w:t>接口描述</w:t>
      </w:r>
      <w:r>
        <w:tab/>
      </w:r>
      <w:r>
        <w:fldChar w:fldCharType="begin"/>
      </w:r>
      <w:r>
        <w:instrText xml:space="preserve"> PAGEREF _Toc287717648 \h </w:instrText>
      </w:r>
      <w:r>
        <w:fldChar w:fldCharType="separate"/>
      </w:r>
      <w:r>
        <w:t>7</w:t>
      </w:r>
      <w:r>
        <w:fldChar w:fldCharType="end"/>
      </w:r>
    </w:p>
    <w:p w14:paraId="740C6BD6" w14:textId="13BBE4BC" w:rsidR="00367BE6" w:rsidRPr="00D370C9" w:rsidRDefault="00DC4181" w:rsidP="00367BE6">
      <w:pPr>
        <w:pStyle w:val="a7"/>
        <w:ind w:left="840" w:firstLine="2"/>
        <w:jc w:val="both"/>
        <w:rPr>
          <w:rFonts w:asciiTheme="minorEastAsia" w:eastAsiaTheme="minorEastAsia" w:hAnsiTheme="minorEastAsia"/>
        </w:rPr>
      </w:pPr>
      <w:r w:rsidRPr="00D370C9">
        <w:rPr>
          <w:rFonts w:asciiTheme="minorEastAsia" w:eastAsiaTheme="minorEastAsia" w:hAnsiTheme="minorEastAsia"/>
        </w:rPr>
        <w:fldChar w:fldCharType="end"/>
      </w:r>
    </w:p>
    <w:p w14:paraId="1B91DB38" w14:textId="09206919" w:rsidR="00C536C1" w:rsidRPr="00D370C9" w:rsidRDefault="00367BE6" w:rsidP="00C33D60">
      <w:pPr>
        <w:widowControl/>
        <w:ind w:leftChars="0" w:left="0"/>
        <w:jc w:val="left"/>
        <w:rPr>
          <w:rFonts w:asciiTheme="minorEastAsia" w:eastAsiaTheme="minorEastAsia" w:hAnsiTheme="minorEastAsia"/>
        </w:rPr>
      </w:pPr>
      <w:r w:rsidRPr="00D370C9">
        <w:rPr>
          <w:rFonts w:asciiTheme="minorEastAsia" w:eastAsiaTheme="minorEastAsia" w:hAnsiTheme="minorEastAsia"/>
        </w:rPr>
        <w:br w:type="page"/>
      </w:r>
    </w:p>
    <w:p w14:paraId="4593AB2A" w14:textId="77777777" w:rsidR="00C536C1" w:rsidRPr="00D370C9" w:rsidRDefault="00C536C1" w:rsidP="00C536C1">
      <w:pPr>
        <w:pStyle w:val="a7"/>
        <w:ind w:left="840"/>
        <w:rPr>
          <w:rFonts w:asciiTheme="minorEastAsia" w:eastAsiaTheme="minorEastAsia" w:hAnsiTheme="minorEastAsia"/>
        </w:rPr>
      </w:pPr>
      <w:bookmarkStart w:id="4" w:name="_Toc177975239"/>
      <w:bookmarkStart w:id="5" w:name="_Toc383538727"/>
      <w:bookmarkStart w:id="6" w:name="_Toc287717636"/>
      <w:r w:rsidRPr="00D370C9">
        <w:rPr>
          <w:rFonts w:asciiTheme="minorEastAsia" w:eastAsiaTheme="minorEastAsia" w:hAnsiTheme="minorEastAsia" w:hint="eastAsia"/>
        </w:rPr>
        <w:lastRenderedPageBreak/>
        <w:t>软件概要设计说明书</w:t>
      </w:r>
      <w:bookmarkEnd w:id="4"/>
      <w:bookmarkEnd w:id="5"/>
      <w:bookmarkEnd w:id="6"/>
    </w:p>
    <w:p w14:paraId="4D1A5076" w14:textId="77777777" w:rsidR="00C536C1" w:rsidRPr="00D370C9" w:rsidRDefault="00C536C1" w:rsidP="00C536C1">
      <w:pPr>
        <w:ind w:leftChars="0" w:left="0"/>
        <w:rPr>
          <w:rFonts w:asciiTheme="minorEastAsia" w:eastAsiaTheme="minorEastAsia" w:hAnsiTheme="minorEastAsia"/>
        </w:rPr>
      </w:pPr>
      <w:r w:rsidRPr="00D370C9">
        <w:rPr>
          <w:rFonts w:asciiTheme="minorEastAsia" w:eastAsiaTheme="minorEastAsia" w:hAnsiTheme="minorEastAsia" w:hint="eastAsia"/>
        </w:rPr>
        <w:t>Keywords关键词：</w:t>
      </w:r>
    </w:p>
    <w:p w14:paraId="058D8F6B" w14:textId="77777777" w:rsidR="00C536C1" w:rsidRPr="00D370C9" w:rsidRDefault="00C536C1" w:rsidP="00C536C1">
      <w:pPr>
        <w:ind w:leftChars="0" w:left="0"/>
        <w:rPr>
          <w:rFonts w:asciiTheme="minorEastAsia" w:eastAsiaTheme="minorEastAsia" w:hAnsiTheme="minorEastAsia"/>
        </w:rPr>
      </w:pPr>
      <w:r w:rsidRPr="00D370C9">
        <w:rPr>
          <w:rFonts w:asciiTheme="minorEastAsia" w:eastAsiaTheme="minorEastAsia" w:hAnsiTheme="minorEastAsia" w:hint="eastAsia"/>
        </w:rPr>
        <w:t>Abstract摘要：</w:t>
      </w:r>
    </w:p>
    <w:p w14:paraId="22C3B977" w14:textId="77777777" w:rsidR="00C536C1" w:rsidRPr="00D370C9" w:rsidRDefault="00C536C1" w:rsidP="00C536C1">
      <w:pPr>
        <w:ind w:leftChars="0" w:left="0"/>
        <w:rPr>
          <w:rFonts w:asciiTheme="minorEastAsia" w:eastAsiaTheme="minorEastAsia" w:hAnsiTheme="minorEastAsia"/>
        </w:rPr>
      </w:pPr>
      <w:r w:rsidRPr="00D370C9">
        <w:rPr>
          <w:rFonts w:asciiTheme="minorEastAsia" w:eastAsiaTheme="minorEastAsia" w:hAnsiTheme="minorEastAsia" w:hint="eastAsia"/>
        </w:rPr>
        <w:t>List of abbreviations缩略语清单：</w:t>
      </w:r>
    </w:p>
    <w:p w14:paraId="49AEC98B" w14:textId="4AEAF79B" w:rsidR="00C536C1" w:rsidRPr="00D370C9" w:rsidRDefault="00C536C1" w:rsidP="00FA5D92">
      <w:pPr>
        <w:pStyle w:val="1"/>
        <w:ind w:left="567" w:hanging="567"/>
        <w:rPr>
          <w:rFonts w:asciiTheme="minorEastAsia" w:eastAsiaTheme="minorEastAsia" w:hAnsiTheme="minorEastAsia"/>
        </w:rPr>
      </w:pPr>
      <w:r w:rsidRPr="00D370C9">
        <w:rPr>
          <w:rFonts w:asciiTheme="minorEastAsia" w:eastAsiaTheme="minorEastAsia" w:hAnsiTheme="minorEastAsia"/>
        </w:rPr>
        <w:br w:type="page"/>
      </w:r>
      <w:bookmarkStart w:id="7" w:name="_Toc120092329"/>
      <w:bookmarkStart w:id="8" w:name="_Toc287717637"/>
      <w:r w:rsidR="009B5BF0" w:rsidRPr="00D370C9">
        <w:rPr>
          <w:rFonts w:asciiTheme="minorEastAsia" w:eastAsiaTheme="minorEastAsia" w:hAnsiTheme="minorEastAsia"/>
        </w:rPr>
        <w:lastRenderedPageBreak/>
        <w:t>Introduction</w:t>
      </w:r>
      <w:r w:rsidRPr="00D370C9">
        <w:rPr>
          <w:rFonts w:asciiTheme="minorEastAsia" w:eastAsiaTheme="minorEastAsia" w:hAnsiTheme="minorEastAsia" w:hint="eastAsia"/>
        </w:rPr>
        <w:t>简介</w:t>
      </w:r>
      <w:bookmarkEnd w:id="7"/>
      <w:bookmarkEnd w:id="8"/>
    </w:p>
    <w:p w14:paraId="5176C5FE" w14:textId="6907E86D" w:rsidR="00C536C1" w:rsidRPr="00D370C9" w:rsidRDefault="009A79B8" w:rsidP="0063178F">
      <w:pPr>
        <w:pStyle w:val="2"/>
        <w:tabs>
          <w:tab w:val="clear" w:pos="576"/>
          <w:tab w:val="left" w:pos="420"/>
        </w:tabs>
        <w:ind w:left="851" w:hanging="425"/>
        <w:rPr>
          <w:rFonts w:asciiTheme="minorEastAsia" w:eastAsiaTheme="minorEastAsia" w:hAnsiTheme="minorEastAsia"/>
        </w:rPr>
      </w:pPr>
      <w:bookmarkStart w:id="9" w:name="_Toc120092330"/>
      <w:bookmarkStart w:id="10" w:name="_Toc287717638"/>
      <w:r w:rsidRPr="00D370C9">
        <w:rPr>
          <w:rFonts w:asciiTheme="minorEastAsia" w:eastAsiaTheme="minorEastAsia" w:hAnsiTheme="minorEastAsia"/>
        </w:rPr>
        <w:t>Purpose</w:t>
      </w:r>
      <w:r w:rsidR="00C536C1" w:rsidRPr="00D370C9">
        <w:rPr>
          <w:rFonts w:asciiTheme="minorEastAsia" w:eastAsiaTheme="minorEastAsia" w:hAnsiTheme="minorEastAsia" w:hint="eastAsia"/>
        </w:rPr>
        <w:t>目的</w:t>
      </w:r>
      <w:bookmarkEnd w:id="9"/>
      <w:bookmarkEnd w:id="10"/>
    </w:p>
    <w:p w14:paraId="54967BB6" w14:textId="77777777" w:rsidR="00C536C1" w:rsidRPr="00D370C9" w:rsidRDefault="00C536C1" w:rsidP="00C536C1">
      <w:pPr>
        <w:ind w:left="840"/>
        <w:rPr>
          <w:rFonts w:asciiTheme="minorEastAsia" w:eastAsiaTheme="minorEastAsia" w:hAnsiTheme="minorEastAsia"/>
        </w:rPr>
      </w:pPr>
      <w:r w:rsidRPr="00D370C9">
        <w:rPr>
          <w:rFonts w:asciiTheme="minorEastAsia" w:eastAsiaTheme="minorEastAsia" w:hAnsiTheme="minorEastAsia" w:hint="eastAsia"/>
        </w:rPr>
        <w:t>本文档主要面向技术管理相关人员以及和产品,相关技术人员.</w:t>
      </w:r>
    </w:p>
    <w:p w14:paraId="2C14D82D" w14:textId="6789218F" w:rsidR="00C536C1" w:rsidRPr="00D370C9" w:rsidRDefault="0027191E" w:rsidP="00937C12">
      <w:pPr>
        <w:pStyle w:val="2"/>
        <w:tabs>
          <w:tab w:val="clear" w:pos="576"/>
          <w:tab w:val="left" w:pos="420"/>
        </w:tabs>
        <w:ind w:left="851" w:hanging="425"/>
        <w:rPr>
          <w:rFonts w:asciiTheme="minorEastAsia" w:eastAsiaTheme="minorEastAsia" w:hAnsiTheme="minorEastAsia"/>
        </w:rPr>
      </w:pPr>
      <w:bookmarkStart w:id="11" w:name="_Toc120092331"/>
      <w:bookmarkStart w:id="12" w:name="_Toc287717639"/>
      <w:r w:rsidRPr="00D370C9">
        <w:rPr>
          <w:rFonts w:asciiTheme="minorEastAsia" w:eastAsiaTheme="minorEastAsia" w:hAnsiTheme="minorEastAsia"/>
        </w:rPr>
        <w:t>Scope</w:t>
      </w:r>
      <w:r w:rsidR="00C536C1" w:rsidRPr="00D370C9">
        <w:rPr>
          <w:rFonts w:asciiTheme="minorEastAsia" w:eastAsiaTheme="minorEastAsia" w:hAnsiTheme="minorEastAsia" w:hint="eastAsia"/>
        </w:rPr>
        <w:t>范围</w:t>
      </w:r>
      <w:bookmarkEnd w:id="11"/>
      <w:bookmarkEnd w:id="12"/>
    </w:p>
    <w:p w14:paraId="36B5EEC5" w14:textId="468AA3CA" w:rsidR="00C536C1" w:rsidRDefault="00E2714C" w:rsidP="00C758B2">
      <w:pPr>
        <w:pStyle w:val="3"/>
        <w:tabs>
          <w:tab w:val="clear" w:pos="630"/>
          <w:tab w:val="clear" w:pos="1080"/>
        </w:tabs>
        <w:ind w:left="1418" w:hanging="567"/>
        <w:rPr>
          <w:rFonts w:asciiTheme="minorEastAsia" w:eastAsiaTheme="minorEastAsia" w:hAnsiTheme="minorEastAsia"/>
        </w:rPr>
      </w:pPr>
      <w:bookmarkStart w:id="13" w:name="_Toc120092332"/>
      <w:bookmarkStart w:id="14" w:name="_Toc287717640"/>
      <w:r w:rsidRPr="00D370C9">
        <w:rPr>
          <w:rFonts w:asciiTheme="minorEastAsia" w:eastAsiaTheme="minorEastAsia" w:hAnsiTheme="minorEastAsia"/>
        </w:rPr>
        <w:t>Name</w:t>
      </w:r>
      <w:r w:rsidR="00C536C1" w:rsidRPr="00D370C9">
        <w:rPr>
          <w:rFonts w:asciiTheme="minorEastAsia" w:eastAsiaTheme="minorEastAsia" w:hAnsiTheme="minorEastAsia" w:hint="eastAsia"/>
        </w:rPr>
        <w:t>软件名称</w:t>
      </w:r>
      <w:bookmarkEnd w:id="13"/>
      <w:bookmarkEnd w:id="14"/>
    </w:p>
    <w:p w14:paraId="61C92A32" w14:textId="17526B97" w:rsidR="000919EF" w:rsidRPr="000919EF" w:rsidRDefault="000919EF" w:rsidP="000919EF">
      <w:pPr>
        <w:ind w:left="840"/>
      </w:pPr>
      <w:r>
        <w:rPr>
          <w:rFonts w:hint="eastAsia"/>
        </w:rPr>
        <w:t>R</w:t>
      </w:r>
      <w:r>
        <w:t>tmap SDK-Android</w:t>
      </w:r>
      <w:r>
        <w:rPr>
          <w:rFonts w:hint="eastAsia"/>
        </w:rPr>
        <w:t>离线版</w:t>
      </w:r>
    </w:p>
    <w:p w14:paraId="7C95CCC9" w14:textId="444D570A" w:rsidR="00C536C1" w:rsidRDefault="00BE1147" w:rsidP="00D23958">
      <w:pPr>
        <w:pStyle w:val="3"/>
        <w:tabs>
          <w:tab w:val="clear" w:pos="630"/>
          <w:tab w:val="clear" w:pos="1080"/>
        </w:tabs>
        <w:ind w:left="1418" w:hanging="567"/>
        <w:rPr>
          <w:rFonts w:asciiTheme="minorEastAsia" w:eastAsiaTheme="minorEastAsia" w:hAnsiTheme="minorEastAsia"/>
        </w:rPr>
      </w:pPr>
      <w:bookmarkStart w:id="15" w:name="_Toc120092333"/>
      <w:bookmarkStart w:id="16" w:name="_Toc287717641"/>
      <w:r w:rsidRPr="00D370C9">
        <w:rPr>
          <w:rFonts w:asciiTheme="minorEastAsia" w:eastAsiaTheme="minorEastAsia" w:hAnsiTheme="minorEastAsia"/>
        </w:rPr>
        <w:t>Function</w:t>
      </w:r>
      <w:r w:rsidR="00C536C1" w:rsidRPr="00D370C9">
        <w:rPr>
          <w:rFonts w:asciiTheme="minorEastAsia" w:eastAsiaTheme="minorEastAsia" w:hAnsiTheme="minorEastAsia" w:hint="eastAsia"/>
        </w:rPr>
        <w:t>软件功能</w:t>
      </w:r>
      <w:bookmarkEnd w:id="15"/>
      <w:bookmarkEnd w:id="16"/>
    </w:p>
    <w:p w14:paraId="4FF63E1F" w14:textId="3E948F3A" w:rsidR="000919EF" w:rsidRPr="000919EF" w:rsidRDefault="000919EF" w:rsidP="000919EF">
      <w:pPr>
        <w:spacing w:line="360" w:lineRule="auto"/>
        <w:ind w:left="840" w:firstLine="420"/>
        <w:rPr>
          <w:szCs w:val="21"/>
        </w:rPr>
      </w:pPr>
      <w:r w:rsidRPr="003E68DD">
        <w:rPr>
          <w:rFonts w:hint="eastAsia"/>
          <w:szCs w:val="21"/>
        </w:rPr>
        <w:t xml:space="preserve">Android </w:t>
      </w:r>
      <w:r w:rsidRPr="003E68DD">
        <w:rPr>
          <w:rFonts w:hint="eastAsia"/>
          <w:szCs w:val="21"/>
        </w:rPr>
        <w:t>定位</w:t>
      </w:r>
      <w:r w:rsidRPr="003E68DD">
        <w:rPr>
          <w:rFonts w:hint="eastAsia"/>
          <w:szCs w:val="21"/>
        </w:rPr>
        <w:t xml:space="preserve"> SDK </w:t>
      </w:r>
      <w:r w:rsidRPr="003E68DD">
        <w:rPr>
          <w:rFonts w:hint="eastAsia"/>
          <w:szCs w:val="21"/>
        </w:rPr>
        <w:t>是一套简单的</w:t>
      </w:r>
      <w:r w:rsidRPr="003E68DD">
        <w:rPr>
          <w:rFonts w:hint="eastAsia"/>
          <w:szCs w:val="21"/>
        </w:rPr>
        <w:t>LBS</w:t>
      </w:r>
      <w:r w:rsidRPr="003E68DD">
        <w:rPr>
          <w:rFonts w:hint="eastAsia"/>
          <w:szCs w:val="21"/>
        </w:rPr>
        <w:t>服务定位接口，通过定位</w:t>
      </w:r>
      <w:r w:rsidRPr="003E68DD">
        <w:rPr>
          <w:rFonts w:hint="eastAsia"/>
          <w:szCs w:val="21"/>
        </w:rPr>
        <w:t xml:space="preserve"> SDK </w:t>
      </w:r>
      <w:r>
        <w:rPr>
          <w:rFonts w:hint="eastAsia"/>
          <w:szCs w:val="21"/>
        </w:rPr>
        <w:t>开发者可以迅速为应用程序实现定位功能。</w:t>
      </w:r>
    </w:p>
    <w:p w14:paraId="19DE3754" w14:textId="3CD6EC3E" w:rsidR="00C536C1" w:rsidRDefault="00917A7A" w:rsidP="00514761">
      <w:pPr>
        <w:pStyle w:val="3"/>
        <w:tabs>
          <w:tab w:val="clear" w:pos="630"/>
          <w:tab w:val="clear" w:pos="1080"/>
        </w:tabs>
        <w:ind w:left="1418" w:hanging="567"/>
        <w:rPr>
          <w:rFonts w:asciiTheme="minorEastAsia" w:eastAsiaTheme="minorEastAsia" w:hAnsiTheme="minorEastAsia"/>
        </w:rPr>
      </w:pPr>
      <w:bookmarkStart w:id="17" w:name="_Toc120092334"/>
      <w:bookmarkStart w:id="18" w:name="_Toc287717642"/>
      <w:r w:rsidRPr="00D370C9">
        <w:rPr>
          <w:rFonts w:asciiTheme="minorEastAsia" w:eastAsiaTheme="minorEastAsia" w:hAnsiTheme="minorEastAsia"/>
        </w:rPr>
        <w:t>Applications</w:t>
      </w:r>
      <w:r w:rsidR="00C536C1" w:rsidRPr="00D370C9">
        <w:rPr>
          <w:rFonts w:asciiTheme="minorEastAsia" w:eastAsiaTheme="minorEastAsia" w:hAnsiTheme="minorEastAsia" w:hint="eastAsia"/>
        </w:rPr>
        <w:t>软件应用</w:t>
      </w:r>
      <w:bookmarkEnd w:id="17"/>
      <w:bookmarkEnd w:id="18"/>
    </w:p>
    <w:p w14:paraId="634AE34E" w14:textId="3C65FB53" w:rsidR="000919EF" w:rsidRPr="000919EF" w:rsidRDefault="000919EF" w:rsidP="000919EF">
      <w:pPr>
        <w:ind w:left="840"/>
      </w:pPr>
      <w:r>
        <w:rPr>
          <w:rFonts w:hint="eastAsia"/>
          <w:szCs w:val="21"/>
        </w:rPr>
        <w:t>可</w:t>
      </w:r>
      <w:r w:rsidRPr="003E68DD">
        <w:rPr>
          <w:rFonts w:hint="eastAsia"/>
          <w:szCs w:val="21"/>
        </w:rPr>
        <w:t>单独使用定位</w:t>
      </w:r>
      <w:r w:rsidRPr="003E68DD">
        <w:rPr>
          <w:rFonts w:hint="eastAsia"/>
          <w:szCs w:val="21"/>
        </w:rPr>
        <w:t xml:space="preserve"> SDK</w:t>
      </w:r>
      <w:r w:rsidRPr="003E68DD">
        <w:rPr>
          <w:rFonts w:hint="eastAsia"/>
          <w:szCs w:val="21"/>
        </w:rPr>
        <w:t>，也可以结合智慧图地图</w:t>
      </w:r>
      <w:r w:rsidRPr="003E68DD">
        <w:rPr>
          <w:rFonts w:hint="eastAsia"/>
          <w:szCs w:val="21"/>
        </w:rPr>
        <w:t xml:space="preserve"> SDK </w:t>
      </w:r>
      <w:r w:rsidRPr="003E68DD">
        <w:rPr>
          <w:rFonts w:hint="eastAsia"/>
          <w:szCs w:val="21"/>
        </w:rPr>
        <w:t>或其他地图</w:t>
      </w:r>
      <w:r w:rsidRPr="003E68DD">
        <w:rPr>
          <w:rFonts w:hint="eastAsia"/>
          <w:szCs w:val="21"/>
        </w:rPr>
        <w:t xml:space="preserve"> SDK</w:t>
      </w:r>
      <w:r w:rsidRPr="003E68DD">
        <w:rPr>
          <w:rFonts w:hint="eastAsia"/>
          <w:szCs w:val="21"/>
        </w:rPr>
        <w:t>。</w:t>
      </w:r>
    </w:p>
    <w:p w14:paraId="7CFD522D" w14:textId="58EC9453" w:rsidR="00C536C1" w:rsidRPr="00D370C9" w:rsidRDefault="00EC2495" w:rsidP="00EC2495">
      <w:pPr>
        <w:pStyle w:val="1"/>
        <w:rPr>
          <w:rFonts w:asciiTheme="minorEastAsia" w:eastAsiaTheme="minorEastAsia" w:hAnsiTheme="minorEastAsia"/>
        </w:rPr>
      </w:pPr>
      <w:bookmarkStart w:id="19" w:name="_Toc120092335"/>
      <w:bookmarkStart w:id="20" w:name="_Toc287717643"/>
      <w:r w:rsidRPr="00D370C9">
        <w:rPr>
          <w:rFonts w:asciiTheme="minorEastAsia" w:eastAsiaTheme="minorEastAsia" w:hAnsiTheme="minorEastAsia"/>
        </w:rPr>
        <w:t>High Level Design</w:t>
      </w:r>
      <w:r w:rsidR="00C536C1" w:rsidRPr="00D370C9">
        <w:rPr>
          <w:rFonts w:asciiTheme="minorEastAsia" w:eastAsiaTheme="minorEastAsia" w:hAnsiTheme="minorEastAsia" w:hint="eastAsia"/>
        </w:rPr>
        <w:t>概要设计</w:t>
      </w:r>
      <w:bookmarkEnd w:id="19"/>
      <w:bookmarkEnd w:id="20"/>
    </w:p>
    <w:p w14:paraId="1D467F30" w14:textId="7680EB43" w:rsidR="00C536C1" w:rsidRPr="00D370C9" w:rsidRDefault="007F7BE4" w:rsidP="00383413">
      <w:pPr>
        <w:pStyle w:val="2"/>
        <w:tabs>
          <w:tab w:val="clear" w:pos="576"/>
          <w:tab w:val="left" w:pos="420"/>
        </w:tabs>
        <w:ind w:left="851" w:hanging="425"/>
        <w:rPr>
          <w:rFonts w:asciiTheme="minorEastAsia" w:eastAsiaTheme="minorEastAsia" w:hAnsiTheme="minorEastAsia"/>
        </w:rPr>
      </w:pPr>
      <w:bookmarkStart w:id="21" w:name="_Toc120092336"/>
      <w:bookmarkStart w:id="22" w:name="_Toc287717644"/>
      <w:r w:rsidRPr="00D370C9">
        <w:rPr>
          <w:rFonts w:asciiTheme="minorEastAsia" w:eastAsiaTheme="minorEastAsia" w:hAnsiTheme="minorEastAsia"/>
        </w:rPr>
        <w:t>Level 0 Design Description</w:t>
      </w:r>
      <w:r w:rsidR="00C536C1" w:rsidRPr="00D370C9">
        <w:rPr>
          <w:rFonts w:asciiTheme="minorEastAsia" w:eastAsiaTheme="minorEastAsia" w:hAnsiTheme="minorEastAsia" w:hint="eastAsia"/>
        </w:rPr>
        <w:t>第0层设计描述</w:t>
      </w:r>
      <w:bookmarkEnd w:id="21"/>
      <w:bookmarkEnd w:id="22"/>
    </w:p>
    <w:p w14:paraId="348A0B36" w14:textId="77777777" w:rsidR="00C536C1" w:rsidRPr="00D370C9" w:rsidRDefault="00C536C1" w:rsidP="007675F0">
      <w:pPr>
        <w:pStyle w:val="3"/>
        <w:tabs>
          <w:tab w:val="clear" w:pos="630"/>
          <w:tab w:val="clear" w:pos="1080"/>
        </w:tabs>
        <w:ind w:left="1418" w:hanging="567"/>
        <w:rPr>
          <w:rFonts w:asciiTheme="minorEastAsia" w:eastAsiaTheme="minorEastAsia" w:hAnsiTheme="minorEastAsia"/>
        </w:rPr>
      </w:pPr>
      <w:bookmarkStart w:id="23" w:name="_Toc120092337"/>
      <w:bookmarkStart w:id="24" w:name="_Toc287717645"/>
      <w:r w:rsidRPr="00D370C9">
        <w:rPr>
          <w:rFonts w:asciiTheme="minorEastAsia" w:eastAsiaTheme="minorEastAsia" w:hAnsiTheme="minorEastAsia" w:hint="eastAsia"/>
        </w:rPr>
        <w:t>Software System Context Definition软件系统上下文定义：</w:t>
      </w:r>
      <w:bookmarkEnd w:id="23"/>
      <w:bookmarkEnd w:id="24"/>
    </w:p>
    <w:p w14:paraId="6BBCB8CA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25" w:name="_Toc120092339"/>
      <w:r w:rsidRPr="00D370C9">
        <w:rPr>
          <w:rFonts w:asciiTheme="minorEastAsia" w:eastAsiaTheme="minorEastAsia" w:hAnsiTheme="minorEastAsia" w:hint="eastAsia"/>
        </w:rPr>
        <w:t>Design Methodology设计方法</w:t>
      </w:r>
      <w:bookmarkEnd w:id="25"/>
    </w:p>
    <w:p w14:paraId="4209FC18" w14:textId="3B4F23F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26" w:name="_Toc120092340"/>
      <w:r w:rsidRPr="00D370C9">
        <w:rPr>
          <w:rFonts w:asciiTheme="minorEastAsia" w:eastAsiaTheme="minorEastAsia" w:hAnsiTheme="minorEastAsia" w:hint="eastAsia"/>
        </w:rPr>
        <w:t>Design Alternatives</w:t>
      </w:r>
      <w:r w:rsidR="005A6E64" w:rsidRPr="00D370C9">
        <w:rPr>
          <w:rFonts w:asciiTheme="minorEastAsia" w:eastAsiaTheme="minorEastAsia" w:hAnsiTheme="minorEastAsia" w:hint="eastAsia"/>
        </w:rPr>
        <w:t>设计</w:t>
      </w:r>
      <w:r w:rsidRPr="00D370C9">
        <w:rPr>
          <w:rFonts w:asciiTheme="minorEastAsia" w:eastAsiaTheme="minorEastAsia" w:hAnsiTheme="minorEastAsia" w:hint="eastAsia"/>
        </w:rPr>
        <w:t>方案</w:t>
      </w:r>
      <w:bookmarkEnd w:id="26"/>
    </w:p>
    <w:p w14:paraId="46A534C4" w14:textId="77777777" w:rsidR="00FB7C90" w:rsidRPr="00A61A05" w:rsidRDefault="00FB7C90" w:rsidP="00FB7C90">
      <w:pPr>
        <w:spacing w:line="360" w:lineRule="auto"/>
        <w:ind w:left="84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9E395EE" wp14:editId="2AFBCE70">
            <wp:extent cx="4347153" cy="68199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20" cy="68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2343" w14:textId="77777777" w:rsidR="00FB7C90" w:rsidRPr="00C0242C" w:rsidRDefault="00FB7C90" w:rsidP="00FB7C90">
      <w:pPr>
        <w:spacing w:line="360" w:lineRule="auto"/>
        <w:ind w:left="840" w:firstLine="420"/>
        <w:rPr>
          <w:szCs w:val="21"/>
        </w:rPr>
      </w:pPr>
      <w:r w:rsidRPr="00A61A05">
        <w:rPr>
          <w:rFonts w:hint="eastAsia"/>
          <w:szCs w:val="21"/>
        </w:rPr>
        <w:t>智慧图</w:t>
      </w:r>
      <w:r w:rsidRPr="00A61A05">
        <w:rPr>
          <w:rFonts w:hint="eastAsia"/>
          <w:szCs w:val="21"/>
        </w:rPr>
        <w:t>Android</w:t>
      </w:r>
      <w:r w:rsidRPr="00A61A05">
        <w:rPr>
          <w:rFonts w:hint="eastAsia"/>
          <w:szCs w:val="21"/>
        </w:rPr>
        <w:t>定位</w:t>
      </w:r>
      <w:r w:rsidRPr="00A61A05">
        <w:rPr>
          <w:rFonts w:hint="eastAsia"/>
          <w:szCs w:val="21"/>
        </w:rPr>
        <w:t>SDK</w:t>
      </w:r>
      <w:r w:rsidRPr="00A61A05">
        <w:rPr>
          <w:rFonts w:hint="eastAsia"/>
          <w:szCs w:val="21"/>
        </w:rPr>
        <w:t>是利用设备当前的</w:t>
      </w:r>
      <w:r w:rsidRPr="00A61A05">
        <w:rPr>
          <w:rFonts w:hint="eastAsia"/>
          <w:szCs w:val="21"/>
        </w:rPr>
        <w:t>Wi-Fi</w:t>
      </w:r>
      <w:r w:rsidRPr="00A61A05">
        <w:rPr>
          <w:rFonts w:hint="eastAsia"/>
          <w:szCs w:val="21"/>
        </w:rPr>
        <w:t>信息（</w:t>
      </w:r>
      <w:hyperlink r:id="rId8" w:anchor=".E4.BB.80.E4.B9.88.E6.98.AFGPS.E5.AE.9A.E4.BD.8D.E3.80.81.E5.9F.BA.E7.AB.99.E5.AE.9A.E4.BD.8D.E5.92.8CWi-Fi.E5.AE.9A.E4.BD.8D.EF.BC.9F" w:tgtFrame="_blank" w:history="1">
        <w:r w:rsidRPr="00A61A05">
          <w:rPr>
            <w:rFonts w:hint="eastAsia"/>
            <w:szCs w:val="21"/>
          </w:rPr>
          <w:t>Wi-Fi</w:t>
        </w:r>
        <w:r w:rsidRPr="00A61A05">
          <w:rPr>
            <w:rFonts w:hint="eastAsia"/>
            <w:szCs w:val="21"/>
          </w:rPr>
          <w:t>定位</w:t>
        </w:r>
      </w:hyperlink>
      <w:r w:rsidRPr="00A61A05">
        <w:rPr>
          <w:rFonts w:hint="eastAsia"/>
          <w:szCs w:val="21"/>
        </w:rPr>
        <w:t>）</w:t>
      </w:r>
      <w:proofErr w:type="gramStart"/>
      <w:r w:rsidRPr="00A61A05">
        <w:rPr>
          <w:rFonts w:hint="eastAsia"/>
          <w:szCs w:val="21"/>
        </w:rPr>
        <w:t>和蓝牙信息</w:t>
      </w:r>
      <w:proofErr w:type="gramEnd"/>
      <w:r w:rsidRPr="00A61A05">
        <w:rPr>
          <w:rFonts w:hint="eastAsia"/>
          <w:szCs w:val="21"/>
        </w:rPr>
        <w:t>（</w:t>
      </w:r>
      <w:proofErr w:type="spellStart"/>
      <w:r w:rsidRPr="00A61A05">
        <w:rPr>
          <w:rFonts w:hint="eastAsia"/>
          <w:szCs w:val="21"/>
        </w:rPr>
        <w:t>iBeacon</w:t>
      </w:r>
      <w:proofErr w:type="spellEnd"/>
      <w:r w:rsidRPr="00A61A05">
        <w:rPr>
          <w:szCs w:val="21"/>
        </w:rPr>
        <w:t>定位</w:t>
      </w:r>
      <w:r w:rsidRPr="00A61A05">
        <w:rPr>
          <w:rFonts w:hint="eastAsia"/>
          <w:szCs w:val="21"/>
        </w:rPr>
        <w:t>）完成定位的。定位</w:t>
      </w:r>
      <w:r w:rsidRPr="00A61A05">
        <w:rPr>
          <w:rFonts w:hint="eastAsia"/>
          <w:szCs w:val="21"/>
        </w:rPr>
        <w:t>SDK</w:t>
      </w:r>
      <w:r w:rsidRPr="00A61A05">
        <w:rPr>
          <w:rFonts w:hint="eastAsia"/>
          <w:szCs w:val="21"/>
        </w:rPr>
        <w:t>会根据设备当前的实际情况（如是否连接网络，是否扫描到</w:t>
      </w:r>
      <w:r w:rsidRPr="00A61A05">
        <w:rPr>
          <w:rFonts w:hint="eastAsia"/>
          <w:szCs w:val="21"/>
        </w:rPr>
        <w:t>Wi-Fi</w:t>
      </w:r>
      <w:r w:rsidRPr="00A61A05">
        <w:rPr>
          <w:rFonts w:hint="eastAsia"/>
          <w:szCs w:val="21"/>
        </w:rPr>
        <w:t>信息或</w:t>
      </w:r>
      <w:r w:rsidRPr="00A61A05">
        <w:rPr>
          <w:rFonts w:hint="eastAsia"/>
          <w:szCs w:val="21"/>
        </w:rPr>
        <w:t>beacon</w:t>
      </w:r>
      <w:r w:rsidRPr="00A61A05">
        <w:rPr>
          <w:rFonts w:hint="eastAsia"/>
          <w:szCs w:val="21"/>
        </w:rPr>
        <w:t>信息）进行定位。</w:t>
      </w:r>
    </w:p>
    <w:p w14:paraId="04B715FD" w14:textId="77777777" w:rsidR="00FB7C90" w:rsidRDefault="00FB7C90" w:rsidP="00FB7C90">
      <w:pPr>
        <w:ind w:left="840"/>
      </w:pPr>
    </w:p>
    <w:p w14:paraId="7ED33996" w14:textId="77777777" w:rsidR="00FB7C90" w:rsidRPr="00FB7C90" w:rsidRDefault="00FB7C90" w:rsidP="00FB7C90">
      <w:pPr>
        <w:ind w:left="840"/>
      </w:pPr>
    </w:p>
    <w:p w14:paraId="1B94A086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27" w:name="_Toc120092341"/>
      <w:r w:rsidRPr="00D370C9">
        <w:rPr>
          <w:rFonts w:asciiTheme="minorEastAsia" w:eastAsiaTheme="minorEastAsia" w:hAnsiTheme="minorEastAsia" w:hint="eastAsia"/>
        </w:rPr>
        <w:lastRenderedPageBreak/>
        <w:t>Design Constraints设计约束</w:t>
      </w:r>
      <w:bookmarkEnd w:id="27"/>
    </w:p>
    <w:tbl>
      <w:tblPr>
        <w:tblStyle w:val="af0"/>
        <w:tblW w:w="7371" w:type="dxa"/>
        <w:tblInd w:w="959" w:type="dxa"/>
        <w:tblLook w:val="04A0" w:firstRow="1" w:lastRow="0" w:firstColumn="1" w:lastColumn="0" w:noHBand="0" w:noVBand="1"/>
      </w:tblPr>
      <w:tblGrid>
        <w:gridCol w:w="3118"/>
        <w:gridCol w:w="4253"/>
      </w:tblGrid>
      <w:tr w:rsidR="005B0535" w14:paraId="12652957" w14:textId="77777777" w:rsidTr="005B0535">
        <w:tc>
          <w:tcPr>
            <w:tcW w:w="3118" w:type="dxa"/>
          </w:tcPr>
          <w:p w14:paraId="6F3DF13B" w14:textId="77777777" w:rsidR="005B0535" w:rsidRPr="00843D12" w:rsidRDefault="005B0535" w:rsidP="005B0535">
            <w:pPr>
              <w:spacing w:line="360" w:lineRule="auto"/>
              <w:ind w:leftChars="0" w:left="0"/>
              <w:jc w:val="left"/>
              <w:rPr>
                <w:szCs w:val="21"/>
              </w:rPr>
            </w:pPr>
            <w:r w:rsidRPr="00843D12">
              <w:rPr>
                <w:rFonts w:hint="eastAsia"/>
                <w:szCs w:val="21"/>
              </w:rPr>
              <w:t>定位模式</w:t>
            </w:r>
          </w:p>
        </w:tc>
        <w:tc>
          <w:tcPr>
            <w:tcW w:w="4253" w:type="dxa"/>
          </w:tcPr>
          <w:p w14:paraId="365C6A42" w14:textId="77777777" w:rsidR="005B0535" w:rsidRPr="00843D12" w:rsidRDefault="005B0535" w:rsidP="005B0535">
            <w:pPr>
              <w:spacing w:line="360" w:lineRule="auto"/>
              <w:ind w:leftChars="0" w:left="0"/>
              <w:jc w:val="left"/>
              <w:rPr>
                <w:szCs w:val="21"/>
              </w:rPr>
            </w:pPr>
            <w:r w:rsidRPr="00843D12">
              <w:rPr>
                <w:rFonts w:hint="eastAsia"/>
                <w:szCs w:val="21"/>
              </w:rPr>
              <w:t>要求</w:t>
            </w:r>
          </w:p>
        </w:tc>
      </w:tr>
      <w:tr w:rsidR="005B0535" w14:paraId="53D7C5DA" w14:textId="77777777" w:rsidTr="005B0535">
        <w:tc>
          <w:tcPr>
            <w:tcW w:w="3118" w:type="dxa"/>
          </w:tcPr>
          <w:p w14:paraId="4DEFAD65" w14:textId="77777777" w:rsidR="005B0535" w:rsidRPr="00843D12" w:rsidRDefault="005B0535" w:rsidP="005B0535">
            <w:pPr>
              <w:spacing w:line="360" w:lineRule="auto"/>
              <w:ind w:leftChars="0" w:left="0"/>
              <w:jc w:val="left"/>
              <w:rPr>
                <w:szCs w:val="21"/>
              </w:rPr>
            </w:pPr>
            <w:r w:rsidRPr="00843D12">
              <w:rPr>
                <w:rFonts w:hint="eastAsia"/>
                <w:szCs w:val="21"/>
              </w:rPr>
              <w:t>Wi-Fi</w:t>
            </w:r>
            <w:r w:rsidRPr="00843D12">
              <w:rPr>
                <w:rFonts w:hint="eastAsia"/>
                <w:szCs w:val="21"/>
              </w:rPr>
              <w:t>定位</w:t>
            </w:r>
          </w:p>
        </w:tc>
        <w:tc>
          <w:tcPr>
            <w:tcW w:w="4253" w:type="dxa"/>
          </w:tcPr>
          <w:p w14:paraId="7EDBDDC5" w14:textId="77777777" w:rsidR="005B0535" w:rsidRPr="00843D12" w:rsidRDefault="005B0535" w:rsidP="005B0535">
            <w:pPr>
              <w:spacing w:line="360" w:lineRule="auto"/>
              <w:ind w:leftChars="0" w:left="0"/>
              <w:jc w:val="left"/>
              <w:rPr>
                <w:szCs w:val="21"/>
              </w:rPr>
            </w:pPr>
            <w:r w:rsidRPr="00843D12">
              <w:rPr>
                <w:rFonts w:hint="eastAsia"/>
                <w:szCs w:val="21"/>
              </w:rPr>
              <w:t>Android2.2</w:t>
            </w:r>
            <w:r w:rsidRPr="00843D12">
              <w:rPr>
                <w:rFonts w:hint="eastAsia"/>
                <w:szCs w:val="21"/>
              </w:rPr>
              <w:t>及以上</w:t>
            </w:r>
          </w:p>
        </w:tc>
      </w:tr>
      <w:tr w:rsidR="005B0535" w14:paraId="32D3E552" w14:textId="77777777" w:rsidTr="005B0535">
        <w:tc>
          <w:tcPr>
            <w:tcW w:w="3118" w:type="dxa"/>
          </w:tcPr>
          <w:p w14:paraId="17CE1CA1" w14:textId="77777777" w:rsidR="005B0535" w:rsidRPr="00843D12" w:rsidRDefault="005B0535" w:rsidP="005B0535">
            <w:pPr>
              <w:spacing w:line="360" w:lineRule="auto"/>
              <w:ind w:leftChars="0" w:left="0"/>
              <w:jc w:val="left"/>
              <w:rPr>
                <w:szCs w:val="21"/>
              </w:rPr>
            </w:pPr>
            <w:r w:rsidRPr="00843D12">
              <w:rPr>
                <w:rFonts w:hint="eastAsia"/>
                <w:szCs w:val="21"/>
              </w:rPr>
              <w:t>蓝牙定位（</w:t>
            </w:r>
            <w:r w:rsidRPr="00843D12">
              <w:rPr>
                <w:rFonts w:hint="eastAsia"/>
                <w:szCs w:val="21"/>
              </w:rPr>
              <w:t>beacon</w:t>
            </w:r>
            <w:r w:rsidRPr="00843D12">
              <w:rPr>
                <w:rFonts w:hint="eastAsia"/>
                <w:szCs w:val="21"/>
              </w:rPr>
              <w:t>）</w:t>
            </w:r>
          </w:p>
        </w:tc>
        <w:tc>
          <w:tcPr>
            <w:tcW w:w="4253" w:type="dxa"/>
          </w:tcPr>
          <w:p w14:paraId="592D1D8F" w14:textId="77777777" w:rsidR="005B0535" w:rsidRPr="00843D12" w:rsidRDefault="005B0535" w:rsidP="005B0535">
            <w:pPr>
              <w:spacing w:line="360" w:lineRule="auto"/>
              <w:ind w:leftChars="0" w:left="0"/>
              <w:jc w:val="left"/>
              <w:rPr>
                <w:szCs w:val="21"/>
              </w:rPr>
            </w:pPr>
            <w:r w:rsidRPr="00843D12">
              <w:rPr>
                <w:rFonts w:hint="eastAsia"/>
                <w:szCs w:val="21"/>
              </w:rPr>
              <w:t>Android4</w:t>
            </w:r>
            <w:r w:rsidRPr="00843D12">
              <w:rPr>
                <w:szCs w:val="21"/>
              </w:rPr>
              <w:t>.3</w:t>
            </w:r>
            <w:r w:rsidRPr="00843D12">
              <w:rPr>
                <w:rFonts w:hint="eastAsia"/>
                <w:szCs w:val="21"/>
              </w:rPr>
              <w:t>及以上，设备支持蓝牙</w:t>
            </w:r>
            <w:r w:rsidRPr="00843D12">
              <w:rPr>
                <w:rFonts w:hint="eastAsia"/>
                <w:szCs w:val="21"/>
              </w:rPr>
              <w:t>4.0</w:t>
            </w:r>
          </w:p>
        </w:tc>
      </w:tr>
    </w:tbl>
    <w:p w14:paraId="53C480DB" w14:textId="77777777" w:rsidR="005B0535" w:rsidRPr="005B0535" w:rsidRDefault="005B0535" w:rsidP="00843D12">
      <w:pPr>
        <w:ind w:leftChars="0" w:left="0"/>
      </w:pPr>
    </w:p>
    <w:p w14:paraId="4D3EC0ED" w14:textId="58A1714E" w:rsidR="00843D12" w:rsidRPr="00843D12" w:rsidRDefault="00C536C1" w:rsidP="00843D12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28" w:name="_Toc120092342"/>
      <w:r w:rsidRPr="00D370C9">
        <w:rPr>
          <w:rFonts w:asciiTheme="minorEastAsia" w:eastAsiaTheme="minorEastAsia" w:hAnsiTheme="minorEastAsia" w:hint="eastAsia"/>
        </w:rPr>
        <w:t>Other Design Considerations其他</w:t>
      </w:r>
      <w:bookmarkEnd w:id="28"/>
    </w:p>
    <w:p w14:paraId="0E5D5912" w14:textId="4D0F21CA" w:rsidR="00C536C1" w:rsidRPr="00843D12" w:rsidRDefault="00572CD0" w:rsidP="00843D12">
      <w:pPr>
        <w:pStyle w:val="2"/>
        <w:tabs>
          <w:tab w:val="clear" w:pos="576"/>
          <w:tab w:val="left" w:pos="420"/>
        </w:tabs>
        <w:ind w:left="851" w:hanging="425"/>
        <w:rPr>
          <w:rFonts w:asciiTheme="minorEastAsia" w:eastAsiaTheme="minorEastAsia" w:hAnsiTheme="minorEastAsia"/>
        </w:rPr>
      </w:pPr>
      <w:bookmarkStart w:id="29" w:name="_Toc120092343"/>
      <w:bookmarkStart w:id="30" w:name="_Toc287717646"/>
      <w:r w:rsidRPr="00D370C9">
        <w:rPr>
          <w:rFonts w:asciiTheme="minorEastAsia" w:eastAsiaTheme="minorEastAsia" w:hAnsiTheme="minorEastAsia"/>
        </w:rPr>
        <w:t xml:space="preserve">Level </w:t>
      </w:r>
      <w:r w:rsidRPr="00D370C9">
        <w:rPr>
          <w:rFonts w:asciiTheme="minorEastAsia" w:eastAsiaTheme="minorEastAsia" w:hAnsiTheme="minorEastAsia" w:hint="eastAsia"/>
        </w:rPr>
        <w:t>1</w:t>
      </w:r>
      <w:r w:rsidRPr="00D370C9">
        <w:rPr>
          <w:rFonts w:asciiTheme="minorEastAsia" w:eastAsiaTheme="minorEastAsia" w:hAnsiTheme="minorEastAsia"/>
        </w:rPr>
        <w:t xml:space="preserve"> Design Description</w:t>
      </w:r>
      <w:r w:rsidR="00C536C1" w:rsidRPr="00D370C9">
        <w:rPr>
          <w:rFonts w:asciiTheme="minorEastAsia" w:eastAsiaTheme="minorEastAsia" w:hAnsiTheme="minorEastAsia" w:hint="eastAsia"/>
        </w:rPr>
        <w:t>第一层设计描述</w:t>
      </w:r>
      <w:bookmarkEnd w:id="29"/>
      <w:bookmarkEnd w:id="30"/>
    </w:p>
    <w:p w14:paraId="2E2EC641" w14:textId="77777777" w:rsidR="00C536C1" w:rsidRDefault="00C536C1" w:rsidP="007675F0">
      <w:pPr>
        <w:pStyle w:val="3"/>
        <w:tabs>
          <w:tab w:val="clear" w:pos="630"/>
          <w:tab w:val="clear" w:pos="1080"/>
        </w:tabs>
        <w:ind w:left="1418" w:hanging="567"/>
        <w:rPr>
          <w:rFonts w:asciiTheme="minorEastAsia" w:eastAsiaTheme="minorEastAsia" w:hAnsiTheme="minorEastAsia"/>
        </w:rPr>
      </w:pPr>
      <w:bookmarkStart w:id="31" w:name="_Toc120092344"/>
      <w:bookmarkStart w:id="32" w:name="_Toc287717647"/>
      <w:r w:rsidRPr="00D370C9">
        <w:rPr>
          <w:rFonts w:asciiTheme="minorEastAsia" w:eastAsiaTheme="minorEastAsia" w:hAnsiTheme="minorEastAsia" w:hint="eastAsia"/>
        </w:rPr>
        <w:t>Decomposition Description分解描述</w:t>
      </w:r>
      <w:bookmarkEnd w:id="31"/>
      <w:bookmarkEnd w:id="32"/>
    </w:p>
    <w:p w14:paraId="58902BA8" w14:textId="7FF4FD44" w:rsidR="00843D12" w:rsidRPr="00843D12" w:rsidRDefault="00E02DCE" w:rsidP="00843D12">
      <w:pPr>
        <w:ind w:left="840"/>
      </w:pPr>
      <w:r>
        <w:rPr>
          <w:noProof/>
        </w:rPr>
        <w:drawing>
          <wp:inline distT="0" distB="0" distL="0" distR="0" wp14:anchorId="74A51417" wp14:editId="21923469">
            <wp:extent cx="4578824" cy="5815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117" cy="58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 w14:paraId="537886BA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34" w:name="_Toc120092345"/>
      <w:r w:rsidRPr="00D370C9">
        <w:rPr>
          <w:rFonts w:asciiTheme="minorEastAsia" w:eastAsiaTheme="minorEastAsia" w:hAnsiTheme="minorEastAsia" w:hint="eastAsia"/>
        </w:rPr>
        <w:lastRenderedPageBreak/>
        <w:t>Module/Subsystem Decomposition 模块/子系统分解</w:t>
      </w:r>
      <w:bookmarkEnd w:id="34"/>
    </w:p>
    <w:p w14:paraId="02350119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35" w:name="_Toc120092346"/>
      <w:r w:rsidRPr="00D370C9">
        <w:rPr>
          <w:rFonts w:asciiTheme="minorEastAsia" w:eastAsiaTheme="minorEastAsia" w:hAnsiTheme="minorEastAsia" w:hint="eastAsia"/>
        </w:rPr>
        <w:t>Concurrent Process Decomposition 并发进程处理分解</w:t>
      </w:r>
      <w:bookmarkEnd w:id="35"/>
    </w:p>
    <w:p w14:paraId="14D72499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36" w:name="_Toc120092349"/>
      <w:r w:rsidRPr="00D370C9">
        <w:rPr>
          <w:rFonts w:asciiTheme="minorEastAsia" w:eastAsiaTheme="minorEastAsia" w:hAnsiTheme="minorEastAsia" w:hint="eastAsia"/>
        </w:rPr>
        <w:t>Module/subsystem Dependencies模块/子系统间的依赖关系</w:t>
      </w:r>
      <w:bookmarkEnd w:id="36"/>
    </w:p>
    <w:p w14:paraId="287979A1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37" w:name="_Toc120092350"/>
      <w:r w:rsidRPr="00D370C9">
        <w:rPr>
          <w:rFonts w:asciiTheme="minorEastAsia" w:eastAsiaTheme="minorEastAsia" w:hAnsiTheme="minorEastAsia" w:hint="eastAsia"/>
        </w:rPr>
        <w:t>Process Dependencies 进程间依赖关系</w:t>
      </w:r>
      <w:bookmarkEnd w:id="37"/>
    </w:p>
    <w:p w14:paraId="11C5A14B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38" w:name="_Toc120092351"/>
      <w:r w:rsidRPr="00D370C9">
        <w:rPr>
          <w:rFonts w:asciiTheme="minorEastAsia" w:eastAsiaTheme="minorEastAsia" w:hAnsiTheme="minorEastAsia" w:hint="eastAsia"/>
        </w:rPr>
        <w:t>Data Dependencies 数据依赖关系</w:t>
      </w:r>
      <w:bookmarkEnd w:id="38"/>
    </w:p>
    <w:p w14:paraId="728DA4C8" w14:textId="77777777" w:rsidR="00C536C1" w:rsidRPr="00D370C9" w:rsidRDefault="00C536C1" w:rsidP="007675F0">
      <w:pPr>
        <w:pStyle w:val="3"/>
        <w:tabs>
          <w:tab w:val="clear" w:pos="630"/>
          <w:tab w:val="clear" w:pos="1080"/>
        </w:tabs>
        <w:ind w:left="1418" w:hanging="567"/>
        <w:rPr>
          <w:rFonts w:asciiTheme="minorEastAsia" w:eastAsiaTheme="minorEastAsia" w:hAnsiTheme="minorEastAsia"/>
        </w:rPr>
      </w:pPr>
      <w:bookmarkStart w:id="39" w:name="_Toc120092352"/>
      <w:bookmarkStart w:id="40" w:name="_Toc287717648"/>
      <w:r w:rsidRPr="00D370C9">
        <w:rPr>
          <w:rFonts w:asciiTheme="minorEastAsia" w:eastAsiaTheme="minorEastAsia" w:hAnsiTheme="minorEastAsia" w:hint="eastAsia"/>
        </w:rPr>
        <w:t>Interface Description 接口描述</w:t>
      </w:r>
      <w:bookmarkEnd w:id="39"/>
      <w:bookmarkEnd w:id="40"/>
    </w:p>
    <w:p w14:paraId="4FFF1189" w14:textId="77777777" w:rsidR="00843D12" w:rsidRPr="00A17F09" w:rsidRDefault="00843D12" w:rsidP="00843D12">
      <w:pPr>
        <w:spacing w:line="360" w:lineRule="auto"/>
        <w:ind w:left="840" w:firstLine="420"/>
        <w:rPr>
          <w:szCs w:val="21"/>
        </w:rPr>
      </w:pPr>
      <w:proofErr w:type="spellStart"/>
      <w:r w:rsidRPr="00A17F09">
        <w:rPr>
          <w:rFonts w:hint="eastAsia"/>
          <w:szCs w:val="21"/>
        </w:rPr>
        <w:t>LocationApp</w:t>
      </w:r>
      <w:proofErr w:type="spellEnd"/>
      <w:r w:rsidRPr="00A17F09">
        <w:rPr>
          <w:rFonts w:hint="eastAsia"/>
          <w:szCs w:val="21"/>
        </w:rPr>
        <w:t>是一个单例，必须在主线程中声明，需要</w:t>
      </w:r>
      <w:r w:rsidRPr="00A17F09">
        <w:rPr>
          <w:szCs w:val="21"/>
        </w:rPr>
        <w:t>Context</w:t>
      </w:r>
      <w:r w:rsidRPr="00A17F09">
        <w:rPr>
          <w:rFonts w:hint="eastAsia"/>
          <w:szCs w:val="21"/>
        </w:rPr>
        <w:t>类型的参数。</w:t>
      </w:r>
      <w:r w:rsidRPr="00A17F09">
        <w:rPr>
          <w:szCs w:val="21"/>
        </w:rPr>
        <w:t>Context</w:t>
      </w:r>
      <w:r w:rsidRPr="00A17F09">
        <w:rPr>
          <w:rFonts w:hint="eastAsia"/>
          <w:szCs w:val="21"/>
        </w:rPr>
        <w:t>需要全进程有效的</w:t>
      </w:r>
      <w:r w:rsidRPr="00A17F09">
        <w:rPr>
          <w:szCs w:val="21"/>
        </w:rPr>
        <w:t>context,</w:t>
      </w:r>
      <w:r w:rsidRPr="00A17F09">
        <w:rPr>
          <w:rFonts w:hint="eastAsia"/>
          <w:szCs w:val="21"/>
        </w:rPr>
        <w:t>推荐用</w:t>
      </w:r>
      <w:proofErr w:type="spellStart"/>
      <w:r w:rsidRPr="00A17F09">
        <w:rPr>
          <w:szCs w:val="21"/>
        </w:rPr>
        <w:t>getApplicationConext</w:t>
      </w:r>
      <w:proofErr w:type="spellEnd"/>
      <w:r w:rsidRPr="00A17F09">
        <w:rPr>
          <w:rFonts w:hint="eastAsia"/>
          <w:szCs w:val="21"/>
        </w:rPr>
        <w:t>。</w:t>
      </w:r>
    </w:p>
    <w:p w14:paraId="07509C40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color w:val="000000"/>
          <w:kern w:val="0"/>
          <w:sz w:val="16"/>
          <w:szCs w:val="16"/>
        </w:rPr>
      </w:pPr>
      <w:r w:rsidRPr="00A17F09">
        <w:rPr>
          <w:rFonts w:ascii="Monaco" w:eastAsiaTheme="minorEastAsia" w:hAnsi="Monaco" w:cs="Monaco" w:hint="eastAsia"/>
          <w:b/>
          <w:bCs/>
          <w:color w:val="7F0055"/>
          <w:kern w:val="0"/>
          <w:szCs w:val="21"/>
        </w:rPr>
        <w:t xml:space="preserve">   </w:t>
      </w:r>
      <w:proofErr w:type="gramStart"/>
      <w:r w:rsidRPr="00AA31D2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private</w:t>
      </w:r>
      <w:proofErr w:type="gram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MyBroadcastReceiver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AA31D2">
        <w:rPr>
          <w:rFonts w:ascii="Monaco" w:eastAsiaTheme="minorEastAsia" w:hAnsi="Monaco" w:cs="Monaco"/>
          <w:color w:val="0000C0"/>
          <w:kern w:val="0"/>
          <w:sz w:val="16"/>
          <w:szCs w:val="16"/>
        </w:rPr>
        <w:t>myBroadcastReceiver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;</w:t>
      </w:r>
    </w:p>
    <w:p w14:paraId="3A86F0CF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 w:hint="eastAsia"/>
          <w:b/>
          <w:bCs/>
          <w:color w:val="7F0055"/>
          <w:kern w:val="0"/>
          <w:sz w:val="16"/>
          <w:szCs w:val="16"/>
        </w:rPr>
        <w:t xml:space="preserve">   </w:t>
      </w:r>
      <w:r>
        <w:rPr>
          <w:rFonts w:ascii="Monaco" w:eastAsiaTheme="minorEastAsia" w:hAnsi="Monaco" w:cs="Monaco" w:hint="eastAsia"/>
          <w:b/>
          <w:bCs/>
          <w:color w:val="7F0055"/>
          <w:kern w:val="0"/>
          <w:sz w:val="16"/>
          <w:szCs w:val="16"/>
        </w:rPr>
        <w:t xml:space="preserve"> </w:t>
      </w:r>
      <w:proofErr w:type="gramStart"/>
      <w:r w:rsidRPr="00AA31D2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r w:rsidRPr="00AA31D2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void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onCreate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(Bundle </w:t>
      </w:r>
      <w:proofErr w:type="spellStart"/>
      <w:r w:rsidRPr="00AA31D2">
        <w:rPr>
          <w:rFonts w:ascii="Monaco" w:eastAsiaTheme="minorEastAsia" w:hAnsi="Monaco" w:cs="Monaco"/>
          <w:color w:val="6A3E3E"/>
          <w:kern w:val="0"/>
          <w:sz w:val="16"/>
          <w:szCs w:val="16"/>
        </w:rPr>
        <w:t>savedInstanceState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) {</w:t>
      </w:r>
    </w:p>
    <w:p w14:paraId="65D0F975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AA31D2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super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.onCreate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A31D2">
        <w:rPr>
          <w:rFonts w:ascii="Monaco" w:eastAsiaTheme="minorEastAsia" w:hAnsi="Monaco" w:cs="Monaco"/>
          <w:color w:val="6A3E3E"/>
          <w:kern w:val="0"/>
          <w:sz w:val="16"/>
          <w:szCs w:val="16"/>
        </w:rPr>
        <w:t>savedInstanceState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1CFEE98E" w14:textId="77777777" w:rsidR="00843D12" w:rsidRPr="00AA31D2" w:rsidRDefault="00843D12" w:rsidP="00843D12">
      <w:pPr>
        <w:widowControl/>
        <w:tabs>
          <w:tab w:val="center" w:pos="4200"/>
        </w:tabs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    </w:t>
      </w:r>
      <w:r>
        <w:rPr>
          <w:rFonts w:ascii="Monaco" w:eastAsiaTheme="minorEastAsia" w:hAnsi="Monaco" w:cs="Monaco" w:hint="eastAsia"/>
          <w:color w:val="000000"/>
          <w:kern w:val="0"/>
          <w:sz w:val="16"/>
          <w:szCs w:val="16"/>
        </w:rPr>
        <w:t xml:space="preserve">   </w:t>
      </w:r>
      <w:r w:rsidRPr="00AA31D2">
        <w:rPr>
          <w:rFonts w:ascii="Monaco" w:eastAsiaTheme="minorEastAsia" w:hAnsi="Monaco" w:cs="Monaco"/>
          <w:color w:val="3F7F5F"/>
          <w:kern w:val="0"/>
          <w:sz w:val="16"/>
          <w:szCs w:val="16"/>
        </w:rPr>
        <w:t xml:space="preserve">// </w:t>
      </w:r>
      <w:r w:rsidRPr="00AA31D2">
        <w:rPr>
          <w:rFonts w:ascii="Monaco" w:eastAsiaTheme="minorEastAsia" w:hAnsi="Monaco" w:cs="Monaco"/>
          <w:color w:val="3F7F5F"/>
          <w:kern w:val="0"/>
          <w:sz w:val="16"/>
          <w:szCs w:val="16"/>
        </w:rPr>
        <w:t>定位服务初始化</w:t>
      </w:r>
    </w:p>
    <w:p w14:paraId="7A529D36" w14:textId="77777777" w:rsidR="00843D12" w:rsidRPr="00AA31D2" w:rsidRDefault="00843D12" w:rsidP="00843D12">
      <w:pPr>
        <w:widowControl/>
        <w:autoSpaceDE w:val="0"/>
        <w:autoSpaceDN w:val="0"/>
        <w:adjustRightInd w:val="0"/>
        <w:ind w:leftChars="600" w:left="126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</w:t>
      </w:r>
      <w:r w:rsidRPr="00AA31D2">
        <w:rPr>
          <w:rFonts w:ascii="Monaco" w:eastAsiaTheme="minorEastAsia" w:hAnsi="Monaco" w:cs="Monaco" w:hint="eastAsia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LocationApp.</w:t>
      </w:r>
      <w:r w:rsidRPr="00AA31D2">
        <w:rPr>
          <w:rFonts w:ascii="Monaco" w:eastAsiaTheme="minorEastAsia" w:hAnsi="Monaco" w:cs="Monaco"/>
          <w:i/>
          <w:iCs/>
          <w:color w:val="000000"/>
          <w:kern w:val="0"/>
          <w:sz w:val="16"/>
          <w:szCs w:val="16"/>
        </w:rPr>
        <w:t>getInstance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).</w:t>
      </w:r>
      <w:proofErr w:type="spell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init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getApplicationContext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4E661C66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    </w:t>
      </w:r>
      <w:r>
        <w:rPr>
          <w:rFonts w:ascii="Monaco" w:eastAsiaTheme="minorEastAsia" w:hAnsi="Monaco" w:cs="Monaco" w:hint="eastAsia"/>
          <w:color w:val="000000"/>
          <w:kern w:val="0"/>
          <w:sz w:val="16"/>
          <w:szCs w:val="16"/>
        </w:rPr>
        <w:t xml:space="preserve">   </w:t>
      </w:r>
      <w:r w:rsidRPr="00AA31D2">
        <w:rPr>
          <w:rFonts w:ascii="Monaco" w:eastAsiaTheme="minorEastAsia" w:hAnsi="Monaco" w:cs="Monaco"/>
          <w:color w:val="3F7F5F"/>
          <w:kern w:val="0"/>
          <w:sz w:val="16"/>
          <w:szCs w:val="16"/>
        </w:rPr>
        <w:t xml:space="preserve">// </w:t>
      </w:r>
      <w:r w:rsidRPr="00AA31D2">
        <w:rPr>
          <w:rFonts w:ascii="Monaco" w:eastAsiaTheme="minorEastAsia" w:hAnsi="Monaco" w:cs="Monaco"/>
          <w:color w:val="3F7F5F"/>
          <w:kern w:val="0"/>
          <w:sz w:val="16"/>
          <w:szCs w:val="16"/>
        </w:rPr>
        <w:t>注册广播，接收</w:t>
      </w:r>
      <w:r w:rsidRPr="00AA31D2">
        <w:rPr>
          <w:rFonts w:ascii="Monaco" w:eastAsiaTheme="minorEastAsia" w:hAnsi="Monaco" w:cs="Monaco" w:hint="eastAsia"/>
          <w:color w:val="3F7F5F"/>
          <w:kern w:val="0"/>
          <w:sz w:val="16"/>
          <w:szCs w:val="16"/>
        </w:rPr>
        <w:t>定位结果</w:t>
      </w:r>
    </w:p>
    <w:p w14:paraId="3E5C5197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    </w:t>
      </w:r>
      <w:r>
        <w:rPr>
          <w:rFonts w:ascii="Monaco" w:eastAsiaTheme="minorEastAsia" w:hAnsi="Monaco" w:cs="Monaco" w:hint="eastAsia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AA31D2">
        <w:rPr>
          <w:rFonts w:ascii="Monaco" w:eastAsiaTheme="minorEastAsia" w:hAnsi="Monaco" w:cs="Monaco"/>
          <w:color w:val="0000C0"/>
          <w:kern w:val="0"/>
          <w:sz w:val="16"/>
          <w:szCs w:val="16"/>
        </w:rPr>
        <w:t>myBroadcastReceiver</w:t>
      </w:r>
      <w:proofErr w:type="spellEnd"/>
      <w:proofErr w:type="gram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= </w:t>
      </w:r>
      <w:r w:rsidRPr="00AA31D2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new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MyBroadcastReceiver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();</w:t>
      </w:r>
    </w:p>
    <w:p w14:paraId="76B2F434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    </w:t>
      </w:r>
      <w:r>
        <w:rPr>
          <w:rFonts w:ascii="Monaco" w:eastAsiaTheme="minorEastAsia" w:hAnsi="Monaco" w:cs="Monaco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IntentFilter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r w:rsidRPr="00AA31D2">
        <w:rPr>
          <w:rFonts w:ascii="Monaco" w:eastAsiaTheme="minorEastAsia" w:hAnsi="Monaco" w:cs="Monaco"/>
          <w:color w:val="6A3E3E"/>
          <w:kern w:val="0"/>
          <w:sz w:val="16"/>
          <w:szCs w:val="16"/>
        </w:rPr>
        <w:t>filter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= </w:t>
      </w:r>
      <w:r w:rsidRPr="00AA31D2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new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IntentFilter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4A4F73BD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    </w:t>
      </w:r>
      <w:r>
        <w:rPr>
          <w:rFonts w:ascii="Monaco" w:eastAsiaTheme="minorEastAsia" w:hAnsi="Monaco" w:cs="Monaco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A31D2">
        <w:rPr>
          <w:rFonts w:ascii="Monaco" w:eastAsiaTheme="minorEastAsia" w:hAnsi="Monaco" w:cs="Monaco"/>
          <w:color w:val="6A3E3E"/>
          <w:kern w:val="0"/>
          <w:sz w:val="16"/>
          <w:szCs w:val="16"/>
        </w:rPr>
        <w:t>filter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.addAction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AA31D2">
        <w:rPr>
          <w:rFonts w:ascii="Monaco" w:eastAsiaTheme="minorEastAsia" w:hAnsi="Monaco" w:cs="Monaco"/>
          <w:color w:val="2A00FF"/>
          <w:kern w:val="0"/>
          <w:sz w:val="16"/>
          <w:szCs w:val="16"/>
        </w:rPr>
        <w:t>"</w:t>
      </w:r>
      <w:proofErr w:type="spellStart"/>
      <w:r w:rsidRPr="00AA31D2">
        <w:rPr>
          <w:rFonts w:ascii="Monaco" w:eastAsiaTheme="minorEastAsia" w:hAnsi="Monaco" w:cs="Monaco"/>
          <w:color w:val="2A00FF"/>
          <w:kern w:val="0"/>
          <w:sz w:val="16"/>
          <w:szCs w:val="16"/>
        </w:rPr>
        <w:t>BroadcastAction</w:t>
      </w:r>
      <w:proofErr w:type="spellEnd"/>
      <w:r w:rsidRPr="00AA31D2">
        <w:rPr>
          <w:rFonts w:ascii="Monaco" w:eastAsiaTheme="minorEastAsia" w:hAnsi="Monaco" w:cs="Monaco"/>
          <w:color w:val="2A00FF"/>
          <w:kern w:val="0"/>
          <w:sz w:val="16"/>
          <w:szCs w:val="16"/>
        </w:rPr>
        <w:t>"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6517F572" w14:textId="77777777" w:rsidR="00843D12" w:rsidRPr="00AA31D2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       </w:t>
      </w:r>
      <w:r>
        <w:rPr>
          <w:rFonts w:ascii="Monaco" w:eastAsiaTheme="minorEastAsia" w:hAnsi="Monaco" w:cs="Monaco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registerReceiver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A31D2">
        <w:rPr>
          <w:rFonts w:ascii="Monaco" w:eastAsiaTheme="minorEastAsia" w:hAnsi="Monaco" w:cs="Monaco"/>
          <w:color w:val="0000C0"/>
          <w:kern w:val="0"/>
          <w:sz w:val="16"/>
          <w:szCs w:val="16"/>
        </w:rPr>
        <w:t>myBroadcastReceiver</w:t>
      </w:r>
      <w:proofErr w:type="spellEnd"/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, </w:t>
      </w:r>
      <w:r w:rsidRPr="00AA31D2">
        <w:rPr>
          <w:rFonts w:ascii="Monaco" w:eastAsiaTheme="minorEastAsia" w:hAnsi="Monaco" w:cs="Monaco"/>
          <w:color w:val="6A3E3E"/>
          <w:kern w:val="0"/>
          <w:sz w:val="16"/>
          <w:szCs w:val="16"/>
        </w:rPr>
        <w:t>filter</w:t>
      </w: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633003CF" w14:textId="77777777" w:rsidR="00843D12" w:rsidRPr="00AA31D2" w:rsidRDefault="00843D12" w:rsidP="00843D12">
      <w:pPr>
        <w:widowControl/>
        <w:tabs>
          <w:tab w:val="center" w:pos="4420"/>
        </w:tabs>
        <w:autoSpaceDE w:val="0"/>
        <w:autoSpaceDN w:val="0"/>
        <w:adjustRightInd w:val="0"/>
        <w:ind w:left="840" w:firstLine="440"/>
        <w:jc w:val="left"/>
        <w:rPr>
          <w:rFonts w:ascii="Monaco" w:eastAsiaTheme="minorEastAsia" w:hAnsi="Monaco" w:cs="Monaco"/>
          <w:color w:val="000000"/>
          <w:kern w:val="0"/>
          <w:sz w:val="16"/>
          <w:szCs w:val="16"/>
        </w:rPr>
      </w:pPr>
      <w:r w:rsidRPr="00AA31D2">
        <w:rPr>
          <w:rFonts w:ascii="Monaco" w:eastAsiaTheme="minorEastAsia" w:hAnsi="Monaco" w:cs="Monaco"/>
          <w:color w:val="000000"/>
          <w:kern w:val="0"/>
          <w:sz w:val="16"/>
          <w:szCs w:val="16"/>
        </w:rPr>
        <w:t>}</w:t>
      </w:r>
    </w:p>
    <w:p w14:paraId="440EFD88" w14:textId="77777777" w:rsidR="00843D12" w:rsidRPr="00A17F09" w:rsidRDefault="00843D12" w:rsidP="00843D12">
      <w:pPr>
        <w:widowControl/>
        <w:tabs>
          <w:tab w:val="center" w:pos="4420"/>
        </w:tabs>
        <w:autoSpaceDE w:val="0"/>
        <w:autoSpaceDN w:val="0"/>
        <w:adjustRightInd w:val="0"/>
        <w:ind w:left="840" w:firstLine="440"/>
        <w:jc w:val="left"/>
        <w:rPr>
          <w:rFonts w:ascii="Monaco" w:eastAsiaTheme="minorEastAsia" w:hAnsi="Monaco" w:cs="Monaco"/>
          <w:color w:val="000000"/>
          <w:kern w:val="0"/>
          <w:szCs w:val="21"/>
        </w:rPr>
      </w:pPr>
      <w:r w:rsidRPr="00A17F09">
        <w:rPr>
          <w:rFonts w:ascii="Monaco" w:eastAsiaTheme="minorEastAsia" w:hAnsi="Monaco" w:cs="Monaco"/>
          <w:color w:val="000000"/>
          <w:kern w:val="0"/>
          <w:szCs w:val="21"/>
        </w:rPr>
        <w:tab/>
      </w:r>
    </w:p>
    <w:p w14:paraId="0E212260" w14:textId="77777777" w:rsidR="00843D12" w:rsidRDefault="00843D12" w:rsidP="00843D12">
      <w:pPr>
        <w:spacing w:line="360" w:lineRule="auto"/>
        <w:ind w:leftChars="200" w:left="3990" w:hangingChars="1700" w:hanging="3570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 w:rsidRPr="00A17F09">
        <w:rPr>
          <w:szCs w:val="21"/>
        </w:rPr>
        <w:t>LocationApp</w:t>
      </w:r>
      <w:proofErr w:type="spellEnd"/>
      <w:r w:rsidRPr="00A17F09">
        <w:rPr>
          <w:rFonts w:hint="eastAsia"/>
          <w:szCs w:val="21"/>
        </w:rPr>
        <w:t>是定位的</w:t>
      </w:r>
      <w:r w:rsidRPr="00A17F09">
        <w:rPr>
          <w:rFonts w:hint="eastAsia"/>
          <w:szCs w:val="21"/>
        </w:rPr>
        <w:t>SDK</w:t>
      </w:r>
      <w:r w:rsidRPr="00A17F09">
        <w:rPr>
          <w:rFonts w:hint="eastAsia"/>
          <w:szCs w:val="21"/>
        </w:rPr>
        <w:t>的核心类，具体方法如下：</w:t>
      </w:r>
    </w:p>
    <w:p w14:paraId="23C9D60E" w14:textId="60D71ED3" w:rsidR="00E02DCE" w:rsidRDefault="00E02DCE" w:rsidP="00843D12">
      <w:pPr>
        <w:spacing w:line="360" w:lineRule="auto"/>
        <w:ind w:leftChars="200" w:left="3990" w:hangingChars="1700" w:hanging="3570"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>获取</w:t>
      </w:r>
      <w:r>
        <w:rPr>
          <w:szCs w:val="21"/>
        </w:rPr>
        <w:t>SDK</w:t>
      </w:r>
      <w:r>
        <w:rPr>
          <w:szCs w:val="21"/>
        </w:rPr>
        <w:t>版本号：</w:t>
      </w:r>
    </w:p>
    <w:p w14:paraId="37C6665C" w14:textId="0CCDE9C4" w:rsidR="00E02DCE" w:rsidRDefault="00E02DCE" w:rsidP="00843D12">
      <w:pPr>
        <w:spacing w:line="360" w:lineRule="auto"/>
        <w:ind w:leftChars="200" w:left="3990" w:hangingChars="1700" w:hanging="3570"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public</w:t>
      </w:r>
      <w:proofErr w:type="gramEnd"/>
      <w:r>
        <w:rPr>
          <w:szCs w:val="21"/>
        </w:rPr>
        <w:t xml:space="preserve"> String </w:t>
      </w:r>
      <w:proofErr w:type="spellStart"/>
      <w:r>
        <w:rPr>
          <w:szCs w:val="21"/>
        </w:rPr>
        <w:t>getVersion</w:t>
      </w:r>
      <w:proofErr w:type="spellEnd"/>
      <w:r>
        <w:rPr>
          <w:szCs w:val="21"/>
        </w:rPr>
        <w:t>();</w:t>
      </w:r>
    </w:p>
    <w:p w14:paraId="2813A00C" w14:textId="70415653" w:rsidR="00E02DCE" w:rsidRDefault="00E02DCE" w:rsidP="00E02DCE">
      <w:pPr>
        <w:spacing w:line="360" w:lineRule="auto"/>
        <w:ind w:leftChars="190" w:left="399" w:firstLineChars="400" w:firstLine="840"/>
        <w:rPr>
          <w:szCs w:val="21"/>
        </w:rPr>
      </w:pPr>
      <w:r>
        <w:rPr>
          <w:szCs w:val="21"/>
        </w:rPr>
        <w:t>获取</w:t>
      </w:r>
      <w:r w:rsidR="008B1747">
        <w:rPr>
          <w:szCs w:val="21"/>
        </w:rPr>
        <w:t>so</w:t>
      </w:r>
      <w:r w:rsidR="008B1747">
        <w:rPr>
          <w:szCs w:val="21"/>
        </w:rPr>
        <w:t>库</w:t>
      </w:r>
      <w:r>
        <w:rPr>
          <w:szCs w:val="21"/>
        </w:rPr>
        <w:t>版本号：</w:t>
      </w:r>
    </w:p>
    <w:p w14:paraId="0BEC8C45" w14:textId="151B0781" w:rsidR="00E02DCE" w:rsidRPr="00A17F09" w:rsidRDefault="00E02DCE" w:rsidP="00E02DCE">
      <w:pPr>
        <w:spacing w:line="360" w:lineRule="auto"/>
        <w:ind w:leftChars="200" w:left="3990" w:hangingChars="1700" w:hanging="3570"/>
        <w:rPr>
          <w:rFonts w:hint="eastAsia"/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public</w:t>
      </w:r>
      <w:proofErr w:type="gramEnd"/>
      <w:r>
        <w:rPr>
          <w:szCs w:val="21"/>
        </w:rPr>
        <w:t xml:space="preserve"> String </w:t>
      </w:r>
      <w:proofErr w:type="spellStart"/>
      <w:r>
        <w:rPr>
          <w:szCs w:val="21"/>
        </w:rPr>
        <w:t>get</w:t>
      </w:r>
      <w:r>
        <w:rPr>
          <w:szCs w:val="21"/>
        </w:rPr>
        <w:t>Libso</w:t>
      </w:r>
      <w:r>
        <w:rPr>
          <w:szCs w:val="21"/>
        </w:rPr>
        <w:t>Version</w:t>
      </w:r>
      <w:proofErr w:type="spellEnd"/>
      <w:r>
        <w:rPr>
          <w:szCs w:val="21"/>
        </w:rPr>
        <w:t>();</w:t>
      </w:r>
    </w:p>
    <w:p w14:paraId="283079CB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A17F09">
        <w:rPr>
          <w:szCs w:val="21"/>
        </w:rPr>
        <w:t>初始化</w:t>
      </w:r>
      <w:r w:rsidRPr="00A17F09">
        <w:rPr>
          <w:rFonts w:hint="eastAsia"/>
          <w:szCs w:val="21"/>
        </w:rPr>
        <w:t>：</w:t>
      </w:r>
    </w:p>
    <w:p w14:paraId="66BD2E12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A17F09">
        <w:rPr>
          <w:szCs w:val="21"/>
        </w:rPr>
        <w:t xml:space="preserve">public void </w:t>
      </w:r>
      <w:proofErr w:type="spellStart"/>
      <w:r w:rsidRPr="00A17F09">
        <w:rPr>
          <w:szCs w:val="21"/>
        </w:rPr>
        <w:t>init</w:t>
      </w:r>
      <w:proofErr w:type="spellEnd"/>
      <w:r w:rsidRPr="00A17F09">
        <w:rPr>
          <w:szCs w:val="21"/>
        </w:rPr>
        <w:t xml:space="preserve">(Context context);  // </w:t>
      </w:r>
      <w:r w:rsidRPr="00A17F09">
        <w:rPr>
          <w:szCs w:val="21"/>
        </w:rPr>
        <w:t>须在主线程中申明</w:t>
      </w:r>
    </w:p>
    <w:p w14:paraId="029D53C4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A17F09">
        <w:rPr>
          <w:rFonts w:hint="eastAsia"/>
          <w:szCs w:val="21"/>
        </w:rPr>
        <w:t>设置定位服务器地址：</w:t>
      </w:r>
    </w:p>
    <w:p w14:paraId="68A336E8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 w:rsidRPr="00A17F09">
        <w:rPr>
          <w:rFonts w:hint="eastAsia"/>
          <w:szCs w:val="21"/>
        </w:rPr>
        <w:t>public</w:t>
      </w:r>
      <w:proofErr w:type="gramEnd"/>
      <w:r w:rsidRPr="00A17F09">
        <w:rPr>
          <w:rFonts w:hint="eastAsia"/>
          <w:szCs w:val="21"/>
        </w:rPr>
        <w:t xml:space="preserve"> void </w:t>
      </w:r>
      <w:proofErr w:type="spellStart"/>
      <w:r w:rsidRPr="00A17F09">
        <w:rPr>
          <w:szCs w:val="21"/>
        </w:rPr>
        <w:t>setServerAddress</w:t>
      </w:r>
      <w:proofErr w:type="spellEnd"/>
      <w:r w:rsidRPr="00A17F09">
        <w:rPr>
          <w:szCs w:val="21"/>
        </w:rPr>
        <w:t xml:space="preserve">(String </w:t>
      </w:r>
      <w:proofErr w:type="spellStart"/>
      <w:r w:rsidRPr="00A17F09">
        <w:rPr>
          <w:szCs w:val="21"/>
        </w:rPr>
        <w:t>ip</w:t>
      </w:r>
      <w:proofErr w:type="spellEnd"/>
      <w:r w:rsidRPr="00A17F09">
        <w:rPr>
          <w:szCs w:val="21"/>
        </w:rPr>
        <w:t>, String port);</w:t>
      </w:r>
    </w:p>
    <w:p w14:paraId="587E3EAB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A17F09">
        <w:rPr>
          <w:rFonts w:hint="eastAsia"/>
          <w:szCs w:val="21"/>
        </w:rPr>
        <w:t>启动定位：</w:t>
      </w:r>
    </w:p>
    <w:p w14:paraId="7E371589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 w:rsidRPr="00A17F09">
        <w:rPr>
          <w:szCs w:val="21"/>
        </w:rPr>
        <w:t>public</w:t>
      </w:r>
      <w:proofErr w:type="gramEnd"/>
      <w:r w:rsidRPr="00A17F09">
        <w:rPr>
          <w:szCs w:val="21"/>
        </w:rPr>
        <w:t xml:space="preserve"> void start();</w:t>
      </w:r>
    </w:p>
    <w:p w14:paraId="22422CCC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A17F09">
        <w:rPr>
          <w:szCs w:val="21"/>
        </w:rPr>
        <w:t>停止定位</w:t>
      </w:r>
      <w:r w:rsidRPr="00A17F09">
        <w:rPr>
          <w:rFonts w:hint="eastAsia"/>
          <w:szCs w:val="21"/>
        </w:rPr>
        <w:t>：</w:t>
      </w:r>
    </w:p>
    <w:p w14:paraId="5FBD43AE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 w:rsidRPr="00A17F09">
        <w:rPr>
          <w:rFonts w:hint="eastAsia"/>
          <w:szCs w:val="21"/>
        </w:rPr>
        <w:t>public</w:t>
      </w:r>
      <w:proofErr w:type="gramEnd"/>
      <w:r w:rsidRPr="00A17F09">
        <w:rPr>
          <w:rFonts w:hint="eastAsia"/>
          <w:szCs w:val="21"/>
        </w:rPr>
        <w:t xml:space="preserve"> void </w:t>
      </w:r>
      <w:r w:rsidRPr="00A17F09">
        <w:rPr>
          <w:szCs w:val="21"/>
        </w:rPr>
        <w:t>stop();</w:t>
      </w:r>
    </w:p>
    <w:p w14:paraId="7ADA658A" w14:textId="77777777" w:rsidR="00843D12" w:rsidRPr="00A17F09" w:rsidRDefault="00843D12" w:rsidP="00843D12">
      <w:pPr>
        <w:spacing w:line="360" w:lineRule="auto"/>
        <w:ind w:leftChars="200" w:left="4830" w:hangingChars="2100" w:hanging="441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A17F09">
        <w:rPr>
          <w:rFonts w:hint="eastAsia"/>
          <w:szCs w:val="21"/>
        </w:rPr>
        <w:t>实现</w:t>
      </w:r>
      <w:proofErr w:type="spellStart"/>
      <w:r w:rsidRPr="00A17F09">
        <w:rPr>
          <w:rFonts w:hint="eastAsia"/>
          <w:szCs w:val="21"/>
        </w:rPr>
        <w:t>MyBroadcast</w:t>
      </w:r>
      <w:r w:rsidRPr="00A17F09">
        <w:rPr>
          <w:szCs w:val="21"/>
        </w:rPr>
        <w:t>Receiver</w:t>
      </w:r>
      <w:proofErr w:type="spellEnd"/>
      <w:r w:rsidRPr="00A17F09">
        <w:rPr>
          <w:rFonts w:hint="eastAsia"/>
          <w:szCs w:val="21"/>
        </w:rPr>
        <w:t>，接收定位</w:t>
      </w:r>
      <w:r w:rsidRPr="00A17F09">
        <w:rPr>
          <w:rFonts w:hint="eastAsia"/>
          <w:szCs w:val="21"/>
        </w:rPr>
        <w:t>SDK</w:t>
      </w:r>
      <w:r w:rsidRPr="00A17F09">
        <w:rPr>
          <w:rFonts w:hint="eastAsia"/>
          <w:szCs w:val="21"/>
        </w:rPr>
        <w:t>返回信息：</w:t>
      </w:r>
    </w:p>
    <w:p w14:paraId="27765E96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A17F09">
        <w:rPr>
          <w:rFonts w:ascii="Monaco" w:eastAsiaTheme="minorEastAsia" w:hAnsi="Monaco" w:cs="Monaco"/>
          <w:color w:val="000000"/>
          <w:kern w:val="0"/>
          <w:szCs w:val="21"/>
        </w:rPr>
        <w:lastRenderedPageBreak/>
        <w:tab/>
      </w:r>
      <w:proofErr w:type="gramStart"/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class</w:t>
      </w:r>
      <w:proofErr w:type="gram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MyBroadcastReceiver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extends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BroadcastReceiver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{</w:t>
      </w:r>
    </w:p>
    <w:p w14:paraId="03177949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646464"/>
          <w:kern w:val="0"/>
          <w:sz w:val="16"/>
          <w:szCs w:val="16"/>
        </w:rPr>
        <w:t>@Override</w:t>
      </w:r>
    </w:p>
    <w:p w14:paraId="3694A25D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gramStart"/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void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onReceive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(Context </w:t>
      </w:r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context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, Intent </w:t>
      </w:r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intent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 {</w:t>
      </w:r>
    </w:p>
    <w:p w14:paraId="7F259024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</w:p>
    <w:p w14:paraId="5F17BB6C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  <w:t xml:space="preserve">String </w:t>
      </w:r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action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intent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.getStringExtra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"ACTION"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2C7E124D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gramStart"/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if</w:t>
      </w:r>
      <w:proofErr w:type="gram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(</w:t>
      </w:r>
      <w:proofErr w:type="spell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action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.equals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"RTMAP_LICENSE"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)) {</w:t>
      </w:r>
    </w:p>
    <w:p w14:paraId="7B90D54F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Log.</w:t>
      </w:r>
      <w:r w:rsidRPr="00CD0D20">
        <w:rPr>
          <w:rFonts w:ascii="Monaco" w:eastAsiaTheme="minorEastAsia" w:hAnsi="Monaco" w:cs="Monaco"/>
          <w:i/>
          <w:iCs/>
          <w:color w:val="000000"/>
          <w:kern w:val="0"/>
          <w:sz w:val="16"/>
          <w:szCs w:val="16"/>
        </w:rPr>
        <w:t>i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b/>
          <w:bCs/>
          <w:i/>
          <w:iCs/>
          <w:color w:val="0000C0"/>
          <w:kern w:val="0"/>
          <w:sz w:val="16"/>
          <w:szCs w:val="16"/>
        </w:rPr>
        <w:t>TAG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, </w:t>
      </w:r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"License Check"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7E542085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  <w:t xml:space="preserve">} </w:t>
      </w:r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else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if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action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.equals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"RTMAP_LOCATE"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)) {</w:t>
      </w:r>
    </w:p>
    <w:p w14:paraId="7C709303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ResultEntityParcelable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output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= </w:t>
      </w:r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intent</w:t>
      </w:r>
    </w:p>
    <w:p w14:paraId="05C4CE4F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  <w:t>.</w:t>
      </w:r>
      <w:proofErr w:type="spellStart"/>
      <w:proofErr w:type="gram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getParcelableExtra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"LOCATE"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6A2B55AF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ResultEntity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output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.getPosition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1B830221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StringBuffer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= </w:t>
      </w:r>
      <w:r w:rsidRPr="00CD0D20">
        <w:rPr>
          <w:rFonts w:ascii="Monaco" w:eastAsiaTheme="minorEastAsia" w:hAnsi="Monaco" w:cs="Monaco"/>
          <w:b/>
          <w:bCs/>
          <w:color w:val="7F0055"/>
          <w:kern w:val="0"/>
          <w:sz w:val="16"/>
          <w:szCs w:val="16"/>
        </w:rPr>
        <w:t>new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StringBuffer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0BF56084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3F7F5F"/>
          <w:kern w:val="0"/>
          <w:sz w:val="16"/>
          <w:szCs w:val="16"/>
        </w:rPr>
        <w:t xml:space="preserve">// </w:t>
      </w:r>
      <w:r w:rsidRPr="00CD0D20">
        <w:rPr>
          <w:rFonts w:ascii="Monaco" w:eastAsiaTheme="minorEastAsia" w:hAnsi="Monaco" w:cs="Monaco"/>
          <w:color w:val="3F7F5F"/>
          <w:kern w:val="0"/>
          <w:sz w:val="16"/>
          <w:szCs w:val="16"/>
        </w:rPr>
        <w:t>定位时间戳</w:t>
      </w:r>
    </w:p>
    <w:p w14:paraId="5F846817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"time : 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759A26C6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.getTimestampPDR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35CE73C4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"error code : 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4C3BE72A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.getError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3120229B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"build id : 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38DC60D0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.getBuildID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797AD07E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"floor id : 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779D762B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.getFloorID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6ECB4E53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"indoor x : 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0888A5FD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.getCoordX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7D549AAC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"indoor y : 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31BEA86E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.getCoordY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7A5045D2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color w:val="2A00FF"/>
          <w:kern w:val="0"/>
          <w:sz w:val="16"/>
          <w:szCs w:val="16"/>
        </w:rPr>
        <w:t>"indoor accuracy : "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74937C87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.append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locResult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</w:t>
      </w:r>
      <w:r w:rsidRPr="00CD0D20">
        <w:rPr>
          <w:rFonts w:ascii="Monaco" w:eastAsiaTheme="minorEastAsia" w:hAnsi="Monaco" w:cs="Monaco"/>
          <w:color w:val="0000C0"/>
          <w:kern w:val="0"/>
          <w:sz w:val="16"/>
          <w:szCs w:val="16"/>
        </w:rPr>
        <w:t>accuracy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);</w:t>
      </w:r>
    </w:p>
    <w:p w14:paraId="591D2EF8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Log.</w:t>
      </w:r>
      <w:r w:rsidRPr="00CD0D20">
        <w:rPr>
          <w:rFonts w:ascii="Monaco" w:eastAsiaTheme="minorEastAsia" w:hAnsi="Monaco" w:cs="Monaco"/>
          <w:i/>
          <w:iCs/>
          <w:color w:val="000000"/>
          <w:kern w:val="0"/>
          <w:sz w:val="16"/>
          <w:szCs w:val="16"/>
        </w:rPr>
        <w:t>i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</w:t>
      </w:r>
      <w:proofErr w:type="gramEnd"/>
      <w:r w:rsidRPr="00CD0D20">
        <w:rPr>
          <w:rFonts w:ascii="Monaco" w:eastAsiaTheme="minorEastAsia" w:hAnsi="Monaco" w:cs="Monaco"/>
          <w:b/>
          <w:bCs/>
          <w:i/>
          <w:iCs/>
          <w:color w:val="0000C0"/>
          <w:kern w:val="0"/>
          <w:sz w:val="16"/>
          <w:szCs w:val="16"/>
        </w:rPr>
        <w:t>TAG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 xml:space="preserve">, </w:t>
      </w:r>
      <w:proofErr w:type="spellStart"/>
      <w:r w:rsidRPr="00CD0D20">
        <w:rPr>
          <w:rFonts w:ascii="Monaco" w:eastAsiaTheme="minorEastAsia" w:hAnsi="Monaco" w:cs="Monaco"/>
          <w:color w:val="6A3E3E"/>
          <w:kern w:val="0"/>
          <w:sz w:val="16"/>
          <w:szCs w:val="16"/>
        </w:rPr>
        <w:t>sb</w:t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.toString</w:t>
      </w:r>
      <w:proofErr w:type="spellEnd"/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>());</w:t>
      </w:r>
    </w:p>
    <w:p w14:paraId="4F9FB789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  <w:t>}</w:t>
      </w:r>
    </w:p>
    <w:p w14:paraId="3D50DBA3" w14:textId="77777777" w:rsidR="00843D12" w:rsidRPr="00CD0D20" w:rsidRDefault="00843D12" w:rsidP="00843D12">
      <w:pPr>
        <w:widowControl/>
        <w:autoSpaceDE w:val="0"/>
        <w:autoSpaceDN w:val="0"/>
        <w:adjustRightInd w:val="0"/>
        <w:ind w:left="840"/>
        <w:jc w:val="left"/>
        <w:rPr>
          <w:rFonts w:ascii="Monaco" w:eastAsiaTheme="minorEastAsia" w:hAnsi="Monaco" w:cs="Monaco"/>
          <w:kern w:val="0"/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</w: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  <w:t>}</w:t>
      </w:r>
    </w:p>
    <w:p w14:paraId="6206C006" w14:textId="77777777" w:rsidR="00843D12" w:rsidRPr="00CD0D20" w:rsidRDefault="00843D12" w:rsidP="00843D12">
      <w:pPr>
        <w:spacing w:line="360" w:lineRule="auto"/>
        <w:ind w:left="840"/>
        <w:rPr>
          <w:sz w:val="16"/>
          <w:szCs w:val="16"/>
        </w:rPr>
      </w:pPr>
      <w:r w:rsidRPr="00CD0D20">
        <w:rPr>
          <w:rFonts w:ascii="Monaco" w:eastAsiaTheme="minorEastAsia" w:hAnsi="Monaco" w:cs="Monaco"/>
          <w:color w:val="000000"/>
          <w:kern w:val="0"/>
          <w:sz w:val="16"/>
          <w:szCs w:val="16"/>
        </w:rPr>
        <w:tab/>
        <w:t>}</w:t>
      </w:r>
    </w:p>
    <w:p w14:paraId="38018EC8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proofErr w:type="spellStart"/>
      <w:r w:rsidRPr="00A17F09">
        <w:rPr>
          <w:rFonts w:hint="eastAsia"/>
          <w:szCs w:val="21"/>
        </w:rPr>
        <w:t>ResultEntity</w:t>
      </w:r>
      <w:proofErr w:type="spellEnd"/>
      <w:r w:rsidRPr="00A17F09">
        <w:rPr>
          <w:rFonts w:hint="eastAsia"/>
          <w:szCs w:val="21"/>
        </w:rPr>
        <w:t>类封装了定位</w:t>
      </w:r>
      <w:r w:rsidRPr="00A17F09">
        <w:rPr>
          <w:rFonts w:hint="eastAsia"/>
          <w:szCs w:val="21"/>
        </w:rPr>
        <w:t>SDK</w:t>
      </w:r>
      <w:r w:rsidRPr="00A17F09">
        <w:rPr>
          <w:rFonts w:hint="eastAsia"/>
          <w:szCs w:val="21"/>
        </w:rPr>
        <w:t>的定位结果，</w:t>
      </w:r>
      <w:r w:rsidRPr="00A17F09">
        <w:rPr>
          <w:szCs w:val="21"/>
        </w:rPr>
        <w:t>具体如下</w:t>
      </w:r>
      <w:r w:rsidRPr="00A17F09">
        <w:rPr>
          <w:rFonts w:hint="eastAsia"/>
          <w:szCs w:val="21"/>
        </w:rPr>
        <w:t>：</w:t>
      </w:r>
    </w:p>
    <w:p w14:paraId="2ECF5803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获取定位时间戳：</w:t>
      </w:r>
    </w:p>
    <w:p w14:paraId="63703E42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szCs w:val="21"/>
        </w:rPr>
        <w:t xml:space="preserve">public long </w:t>
      </w:r>
      <w:proofErr w:type="spellStart"/>
      <w:r w:rsidRPr="00A17F09">
        <w:rPr>
          <w:szCs w:val="21"/>
        </w:rPr>
        <w:t>getTimestampPDR</w:t>
      </w:r>
      <w:proofErr w:type="spellEnd"/>
      <w:r w:rsidRPr="00A17F09">
        <w:rPr>
          <w:szCs w:val="21"/>
        </w:rPr>
        <w:t>(); //</w:t>
      </w:r>
      <w:r w:rsidRPr="00A17F09">
        <w:rPr>
          <w:rFonts w:hint="eastAsia"/>
          <w:szCs w:val="21"/>
        </w:rPr>
        <w:t xml:space="preserve"> </w:t>
      </w:r>
      <w:r w:rsidRPr="00A17F09">
        <w:rPr>
          <w:rFonts w:hint="eastAsia"/>
          <w:szCs w:val="21"/>
        </w:rPr>
        <w:t>服务器定位时间，单位秒</w:t>
      </w:r>
    </w:p>
    <w:p w14:paraId="64115BA4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获取定位错误码：</w:t>
      </w:r>
    </w:p>
    <w:p w14:paraId="08F5917A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proofErr w:type="gramStart"/>
      <w:r w:rsidRPr="00A17F09">
        <w:rPr>
          <w:rFonts w:hint="eastAsia"/>
          <w:szCs w:val="21"/>
        </w:rPr>
        <w:t>public</w:t>
      </w:r>
      <w:proofErr w:type="gramEnd"/>
      <w:r w:rsidRPr="00A17F09">
        <w:rPr>
          <w:rFonts w:hint="eastAsia"/>
          <w:szCs w:val="21"/>
        </w:rPr>
        <w:t xml:space="preserve"> </w:t>
      </w:r>
      <w:proofErr w:type="spellStart"/>
      <w:r w:rsidRPr="00A17F09">
        <w:rPr>
          <w:szCs w:val="21"/>
        </w:rPr>
        <w:t>int</w:t>
      </w:r>
      <w:proofErr w:type="spellEnd"/>
      <w:r w:rsidRPr="00A17F09">
        <w:rPr>
          <w:szCs w:val="21"/>
        </w:rPr>
        <w:t xml:space="preserve"> </w:t>
      </w:r>
      <w:proofErr w:type="spellStart"/>
      <w:r w:rsidRPr="00A17F09">
        <w:rPr>
          <w:szCs w:val="21"/>
        </w:rPr>
        <w:t>getError</w:t>
      </w:r>
      <w:proofErr w:type="spellEnd"/>
      <w:r w:rsidRPr="00A17F09">
        <w:rPr>
          <w:szCs w:val="21"/>
        </w:rPr>
        <w:t>();</w:t>
      </w:r>
    </w:p>
    <w:p w14:paraId="2F96588F" w14:textId="3F68AE9A" w:rsidR="00C46CD6" w:rsidRPr="00C46CD6" w:rsidRDefault="00843D12" w:rsidP="00C46CD6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返回值：</w:t>
      </w:r>
    </w:p>
    <w:tbl>
      <w:tblPr>
        <w:tblStyle w:val="af0"/>
        <w:tblW w:w="6946" w:type="dxa"/>
        <w:tblInd w:w="1384" w:type="dxa"/>
        <w:tblLook w:val="04A0" w:firstRow="1" w:lastRow="0" w:firstColumn="1" w:lastColumn="0" w:noHBand="0" w:noVBand="1"/>
      </w:tblPr>
      <w:tblGrid>
        <w:gridCol w:w="3969"/>
        <w:gridCol w:w="2977"/>
      </w:tblGrid>
      <w:tr w:rsidR="00C46CD6" w14:paraId="57A85153" w14:textId="77777777" w:rsidTr="00C46CD6">
        <w:tc>
          <w:tcPr>
            <w:tcW w:w="3969" w:type="dxa"/>
          </w:tcPr>
          <w:p w14:paraId="35D03021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错误码</w:t>
            </w:r>
          </w:p>
        </w:tc>
        <w:tc>
          <w:tcPr>
            <w:tcW w:w="2977" w:type="dxa"/>
          </w:tcPr>
          <w:p w14:paraId="0ED33516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</w:tr>
      <w:tr w:rsidR="00C46CD6" w14:paraId="27CEBBB8" w14:textId="77777777" w:rsidTr="00C46CD6">
        <w:tc>
          <w:tcPr>
            <w:tcW w:w="3969" w:type="dxa"/>
          </w:tcPr>
          <w:p w14:paraId="6F44D02A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</w:tcPr>
          <w:p w14:paraId="3DF2D47E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室内定位结果可用</w:t>
            </w:r>
          </w:p>
        </w:tc>
      </w:tr>
      <w:tr w:rsidR="00C46CD6" w14:paraId="41D0571F" w14:textId="77777777" w:rsidTr="00C46CD6">
        <w:tc>
          <w:tcPr>
            <w:tcW w:w="3969" w:type="dxa"/>
          </w:tcPr>
          <w:p w14:paraId="4104426F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1001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977" w:type="dxa"/>
          </w:tcPr>
          <w:p w14:paraId="5B7565D4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定位数据问题</w:t>
            </w:r>
          </w:p>
        </w:tc>
      </w:tr>
      <w:tr w:rsidR="00C46CD6" w14:paraId="330D46B2" w14:textId="77777777" w:rsidTr="00C46CD6">
        <w:tc>
          <w:tcPr>
            <w:tcW w:w="3969" w:type="dxa"/>
          </w:tcPr>
          <w:p w14:paraId="70AB29AF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1004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977" w:type="dxa"/>
          </w:tcPr>
          <w:p w14:paraId="716B0E37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传感器数据问题</w:t>
            </w:r>
          </w:p>
        </w:tc>
      </w:tr>
      <w:tr w:rsidR="00C46CD6" w14:paraId="728F9DE8" w14:textId="77777777" w:rsidTr="00C46CD6">
        <w:tc>
          <w:tcPr>
            <w:tcW w:w="3969" w:type="dxa"/>
          </w:tcPr>
          <w:p w14:paraId="1F5DF81A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3018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3020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977" w:type="dxa"/>
          </w:tcPr>
          <w:p w14:paraId="7303C453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服务器忙</w:t>
            </w:r>
          </w:p>
        </w:tc>
      </w:tr>
      <w:tr w:rsidR="00C46CD6" w14:paraId="5909E1B3" w14:textId="77777777" w:rsidTr="00C46CD6">
        <w:tc>
          <w:tcPr>
            <w:tcW w:w="3969" w:type="dxa"/>
          </w:tcPr>
          <w:p w14:paraId="0AA9D3EE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3017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977" w:type="dxa"/>
          </w:tcPr>
          <w:p w14:paraId="303414AC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无当前建筑物定位数据</w:t>
            </w:r>
          </w:p>
        </w:tc>
      </w:tr>
      <w:tr w:rsidR="00C46CD6" w14:paraId="6EB99246" w14:textId="77777777" w:rsidTr="00C46CD6">
        <w:tc>
          <w:tcPr>
            <w:tcW w:w="3969" w:type="dxa"/>
          </w:tcPr>
          <w:p w14:paraId="6B247A59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601</w:t>
            </w:r>
          </w:p>
        </w:tc>
        <w:tc>
          <w:tcPr>
            <w:tcW w:w="2977" w:type="dxa"/>
          </w:tcPr>
          <w:p w14:paraId="71769EDE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sz w:val="24"/>
              </w:rPr>
              <w:t>License</w:t>
            </w:r>
            <w:r>
              <w:rPr>
                <w:rFonts w:hint="eastAsia"/>
                <w:sz w:val="24"/>
              </w:rPr>
              <w:t>验证失败</w:t>
            </w:r>
          </w:p>
        </w:tc>
      </w:tr>
      <w:tr w:rsidR="00C46CD6" w14:paraId="4B78691D" w14:textId="77777777" w:rsidTr="00C46CD6">
        <w:tc>
          <w:tcPr>
            <w:tcW w:w="3969" w:type="dxa"/>
          </w:tcPr>
          <w:p w14:paraId="602D695C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2977" w:type="dxa"/>
          </w:tcPr>
          <w:p w14:paraId="492FD7D9" w14:textId="77777777" w:rsidR="00C46CD6" w:rsidRDefault="00C46CD6" w:rsidP="00C46CD6">
            <w:pPr>
              <w:spacing w:line="360" w:lineRule="auto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服务器问题</w:t>
            </w:r>
          </w:p>
        </w:tc>
      </w:tr>
    </w:tbl>
    <w:p w14:paraId="259388E9" w14:textId="255100BF" w:rsidR="00843D12" w:rsidRPr="00A17F09" w:rsidRDefault="00843D12" w:rsidP="00C46CD6">
      <w:pPr>
        <w:pStyle w:val="af2"/>
        <w:spacing w:line="360" w:lineRule="auto"/>
        <w:ind w:left="840" w:firstLineChars="0" w:firstLine="0"/>
        <w:rPr>
          <w:szCs w:val="21"/>
        </w:rPr>
      </w:pPr>
    </w:p>
    <w:p w14:paraId="27F82584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获取建筑物</w:t>
      </w:r>
      <w:r w:rsidRPr="00A17F09">
        <w:rPr>
          <w:rFonts w:hint="eastAsia"/>
          <w:szCs w:val="21"/>
        </w:rPr>
        <w:t>ID</w:t>
      </w:r>
      <w:r w:rsidRPr="00A17F09">
        <w:rPr>
          <w:rFonts w:hint="eastAsia"/>
          <w:szCs w:val="21"/>
        </w:rPr>
        <w:t>：</w:t>
      </w:r>
    </w:p>
    <w:p w14:paraId="75C40EBE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proofErr w:type="gramStart"/>
      <w:r w:rsidRPr="00A17F09">
        <w:rPr>
          <w:szCs w:val="21"/>
        </w:rPr>
        <w:t>public</w:t>
      </w:r>
      <w:proofErr w:type="gramEnd"/>
      <w:r w:rsidRPr="00A17F09">
        <w:rPr>
          <w:szCs w:val="21"/>
        </w:rPr>
        <w:t xml:space="preserve"> String </w:t>
      </w:r>
      <w:proofErr w:type="spellStart"/>
      <w:r w:rsidRPr="00A17F09">
        <w:rPr>
          <w:szCs w:val="21"/>
        </w:rPr>
        <w:t>getBuildID</w:t>
      </w:r>
      <w:proofErr w:type="spellEnd"/>
      <w:r w:rsidRPr="00A17F09">
        <w:rPr>
          <w:szCs w:val="21"/>
        </w:rPr>
        <w:t>();</w:t>
      </w:r>
    </w:p>
    <w:p w14:paraId="7D768E66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获取楼层号：</w:t>
      </w:r>
    </w:p>
    <w:p w14:paraId="4841D72A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proofErr w:type="gramStart"/>
      <w:r w:rsidRPr="00A17F09">
        <w:rPr>
          <w:szCs w:val="21"/>
        </w:rPr>
        <w:t>public</w:t>
      </w:r>
      <w:proofErr w:type="gramEnd"/>
      <w:r w:rsidRPr="00A17F09">
        <w:rPr>
          <w:szCs w:val="21"/>
        </w:rPr>
        <w:t xml:space="preserve"> </w:t>
      </w:r>
      <w:proofErr w:type="spellStart"/>
      <w:r w:rsidRPr="00A17F09">
        <w:rPr>
          <w:szCs w:val="21"/>
        </w:rPr>
        <w:t>int</w:t>
      </w:r>
      <w:proofErr w:type="spellEnd"/>
      <w:r w:rsidRPr="00A17F09">
        <w:rPr>
          <w:szCs w:val="21"/>
        </w:rPr>
        <w:t xml:space="preserve"> </w:t>
      </w:r>
      <w:proofErr w:type="spellStart"/>
      <w:r w:rsidRPr="00A17F09">
        <w:rPr>
          <w:szCs w:val="21"/>
        </w:rPr>
        <w:t>getFloorID</w:t>
      </w:r>
      <w:proofErr w:type="spellEnd"/>
      <w:r w:rsidRPr="00A17F09">
        <w:rPr>
          <w:szCs w:val="21"/>
        </w:rPr>
        <w:t>();</w:t>
      </w:r>
    </w:p>
    <w:p w14:paraId="20E846B1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返回值：</w:t>
      </w:r>
    </w:p>
    <w:p w14:paraId="09ECC560" w14:textId="77777777" w:rsidR="00843D12" w:rsidRPr="00A17F09" w:rsidRDefault="00843D12" w:rsidP="00843D12">
      <w:pPr>
        <w:pStyle w:val="af2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A17F09">
        <w:rPr>
          <w:rFonts w:hint="eastAsia"/>
          <w:szCs w:val="21"/>
        </w:rPr>
        <w:t>第</w:t>
      </w:r>
      <w:r w:rsidRPr="00A17F09">
        <w:rPr>
          <w:rFonts w:hint="eastAsia"/>
          <w:szCs w:val="21"/>
        </w:rPr>
        <w:t>1</w:t>
      </w:r>
      <w:r w:rsidRPr="00A17F09">
        <w:rPr>
          <w:rFonts w:hint="eastAsia"/>
          <w:szCs w:val="21"/>
        </w:rPr>
        <w:t>位：</w:t>
      </w:r>
      <w:r w:rsidRPr="00A17F09">
        <w:rPr>
          <w:rFonts w:hint="eastAsia"/>
          <w:szCs w:val="21"/>
        </w:rPr>
        <w:t>1</w:t>
      </w:r>
      <w:r w:rsidRPr="00A17F09">
        <w:rPr>
          <w:rFonts w:hint="eastAsia"/>
          <w:szCs w:val="21"/>
        </w:rPr>
        <w:t>代表地下</w:t>
      </w:r>
      <w:r w:rsidRPr="00A17F09">
        <w:rPr>
          <w:rFonts w:hint="eastAsia"/>
          <w:szCs w:val="21"/>
        </w:rPr>
        <w:t>(</w:t>
      </w:r>
      <w:r w:rsidRPr="00A17F09">
        <w:rPr>
          <w:szCs w:val="21"/>
        </w:rPr>
        <w:t>B</w:t>
      </w:r>
      <w:r w:rsidRPr="00A17F09">
        <w:rPr>
          <w:rFonts w:hint="eastAsia"/>
          <w:szCs w:val="21"/>
        </w:rPr>
        <w:t>)</w:t>
      </w:r>
      <w:r w:rsidRPr="00A17F09">
        <w:rPr>
          <w:rFonts w:hint="eastAsia"/>
          <w:szCs w:val="21"/>
        </w:rPr>
        <w:t>，</w:t>
      </w:r>
      <w:r w:rsidRPr="00A17F09">
        <w:rPr>
          <w:szCs w:val="21"/>
        </w:rPr>
        <w:t>2</w:t>
      </w:r>
      <w:r w:rsidRPr="00A17F09">
        <w:rPr>
          <w:szCs w:val="21"/>
        </w:rPr>
        <w:t>代表地上</w:t>
      </w:r>
      <w:r w:rsidRPr="00A17F09">
        <w:rPr>
          <w:rFonts w:hint="eastAsia"/>
          <w:szCs w:val="21"/>
        </w:rPr>
        <w:t>(</w:t>
      </w:r>
      <w:r w:rsidRPr="00A17F09">
        <w:rPr>
          <w:szCs w:val="21"/>
        </w:rPr>
        <w:t>F</w:t>
      </w:r>
      <w:r w:rsidRPr="00A17F09">
        <w:rPr>
          <w:rFonts w:hint="eastAsia"/>
          <w:szCs w:val="21"/>
        </w:rPr>
        <w:t>)</w:t>
      </w:r>
    </w:p>
    <w:p w14:paraId="5B5CBBE1" w14:textId="77777777" w:rsidR="00843D12" w:rsidRPr="00A17F09" w:rsidRDefault="00843D12" w:rsidP="00843D12">
      <w:pPr>
        <w:pStyle w:val="af2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A17F09">
        <w:rPr>
          <w:rFonts w:hint="eastAsia"/>
          <w:szCs w:val="21"/>
        </w:rPr>
        <w:t>2-</w:t>
      </w:r>
      <w:r w:rsidRPr="00A17F09">
        <w:rPr>
          <w:szCs w:val="21"/>
        </w:rPr>
        <w:t>4</w:t>
      </w:r>
      <w:r w:rsidRPr="00A17F09">
        <w:rPr>
          <w:szCs w:val="21"/>
        </w:rPr>
        <w:t>位</w:t>
      </w:r>
      <w:r w:rsidRPr="00A17F09">
        <w:rPr>
          <w:rFonts w:hint="eastAsia"/>
          <w:szCs w:val="21"/>
        </w:rPr>
        <w:t>：</w:t>
      </w:r>
      <w:r w:rsidRPr="00A17F09">
        <w:rPr>
          <w:szCs w:val="21"/>
        </w:rPr>
        <w:t>代表楼层值</w:t>
      </w:r>
    </w:p>
    <w:p w14:paraId="0FA095EF" w14:textId="77777777" w:rsidR="00843D12" w:rsidRPr="00A17F09" w:rsidRDefault="00843D12" w:rsidP="00843D12">
      <w:pPr>
        <w:pStyle w:val="af2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A17F09">
        <w:rPr>
          <w:rFonts w:hint="eastAsia"/>
          <w:szCs w:val="21"/>
        </w:rPr>
        <w:t>第</w:t>
      </w:r>
      <w:r w:rsidRPr="00A17F09">
        <w:rPr>
          <w:rFonts w:hint="eastAsia"/>
          <w:szCs w:val="21"/>
        </w:rPr>
        <w:t>5</w:t>
      </w:r>
      <w:r w:rsidRPr="00A17F09">
        <w:rPr>
          <w:rFonts w:hint="eastAsia"/>
          <w:szCs w:val="21"/>
        </w:rPr>
        <w:t>位：</w:t>
      </w:r>
      <w:r w:rsidRPr="00A17F09">
        <w:rPr>
          <w:rFonts w:hint="eastAsia"/>
          <w:szCs w:val="21"/>
        </w:rPr>
        <w:t>0</w:t>
      </w:r>
      <w:r w:rsidRPr="00A17F09">
        <w:rPr>
          <w:rFonts w:hint="eastAsia"/>
          <w:szCs w:val="21"/>
        </w:rPr>
        <w:t>代表无夹层，</w:t>
      </w:r>
      <w:r w:rsidRPr="00A17F09">
        <w:rPr>
          <w:rFonts w:hint="eastAsia"/>
          <w:szCs w:val="21"/>
        </w:rPr>
        <w:t>1</w:t>
      </w:r>
      <w:r w:rsidRPr="00A17F09">
        <w:rPr>
          <w:rFonts w:hint="eastAsia"/>
          <w:szCs w:val="21"/>
        </w:rPr>
        <w:t>代表夹层</w:t>
      </w:r>
    </w:p>
    <w:p w14:paraId="1EA4BA95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szCs w:val="21"/>
        </w:rPr>
        <w:t>例如</w:t>
      </w:r>
      <w:r w:rsidRPr="00A17F09">
        <w:rPr>
          <w:rFonts w:hint="eastAsia"/>
          <w:szCs w:val="21"/>
        </w:rPr>
        <w:t>：</w:t>
      </w:r>
      <w:r w:rsidRPr="00A17F09">
        <w:rPr>
          <w:rFonts w:hint="eastAsia"/>
          <w:szCs w:val="21"/>
        </w:rPr>
        <w:t>20120</w:t>
      </w:r>
      <w:r w:rsidRPr="00A17F09">
        <w:rPr>
          <w:rFonts w:hint="eastAsia"/>
          <w:szCs w:val="21"/>
        </w:rPr>
        <w:t>代表</w:t>
      </w:r>
      <w:r w:rsidRPr="00A17F09">
        <w:rPr>
          <w:rFonts w:hint="eastAsia"/>
          <w:szCs w:val="21"/>
        </w:rPr>
        <w:t>F1</w:t>
      </w:r>
      <w:r w:rsidRPr="00A17F09">
        <w:rPr>
          <w:szCs w:val="21"/>
        </w:rPr>
        <w:t>2</w:t>
      </w:r>
      <w:r w:rsidRPr="00A17F09">
        <w:rPr>
          <w:rFonts w:hint="eastAsia"/>
          <w:szCs w:val="21"/>
        </w:rPr>
        <w:t>，</w:t>
      </w:r>
      <w:r w:rsidRPr="00A17F09">
        <w:rPr>
          <w:rFonts w:hint="eastAsia"/>
          <w:szCs w:val="21"/>
        </w:rPr>
        <w:t>20011</w:t>
      </w:r>
      <w:r w:rsidRPr="00A17F09">
        <w:rPr>
          <w:rFonts w:hint="eastAsia"/>
          <w:szCs w:val="21"/>
        </w:rPr>
        <w:t>代表</w:t>
      </w:r>
      <w:r w:rsidRPr="00A17F09">
        <w:rPr>
          <w:rFonts w:hint="eastAsia"/>
          <w:szCs w:val="21"/>
        </w:rPr>
        <w:t>F</w:t>
      </w:r>
      <w:r w:rsidRPr="00A17F09">
        <w:rPr>
          <w:szCs w:val="21"/>
        </w:rPr>
        <w:t>1.5</w:t>
      </w:r>
      <w:r w:rsidRPr="00A17F09">
        <w:rPr>
          <w:rFonts w:hint="eastAsia"/>
          <w:szCs w:val="21"/>
        </w:rPr>
        <w:t>，</w:t>
      </w:r>
      <w:r w:rsidRPr="00A17F09">
        <w:rPr>
          <w:rFonts w:hint="eastAsia"/>
          <w:szCs w:val="21"/>
        </w:rPr>
        <w:t>10010</w:t>
      </w:r>
      <w:r w:rsidRPr="00A17F09">
        <w:rPr>
          <w:rFonts w:hint="eastAsia"/>
          <w:szCs w:val="21"/>
        </w:rPr>
        <w:t>代表</w:t>
      </w:r>
      <w:r w:rsidRPr="00A17F09">
        <w:rPr>
          <w:rFonts w:hint="eastAsia"/>
          <w:szCs w:val="21"/>
        </w:rPr>
        <w:t>B</w:t>
      </w:r>
      <w:r w:rsidRPr="00A17F09">
        <w:rPr>
          <w:szCs w:val="21"/>
        </w:rPr>
        <w:t>1</w:t>
      </w:r>
    </w:p>
    <w:p w14:paraId="3096A7EB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获取定位坐标：</w:t>
      </w:r>
    </w:p>
    <w:p w14:paraId="1EB4A848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szCs w:val="21"/>
        </w:rPr>
        <w:t xml:space="preserve">public </w:t>
      </w:r>
      <w:proofErr w:type="spellStart"/>
      <w:r w:rsidRPr="00A17F09">
        <w:rPr>
          <w:szCs w:val="21"/>
        </w:rPr>
        <w:t>int</w:t>
      </w:r>
      <w:proofErr w:type="spellEnd"/>
      <w:r w:rsidRPr="00A17F09">
        <w:rPr>
          <w:szCs w:val="21"/>
        </w:rPr>
        <w:t xml:space="preserve"> </w:t>
      </w:r>
      <w:proofErr w:type="spellStart"/>
      <w:r w:rsidRPr="00A17F09">
        <w:rPr>
          <w:szCs w:val="21"/>
        </w:rPr>
        <w:t>getCoordX</w:t>
      </w:r>
      <w:proofErr w:type="spellEnd"/>
      <w:r w:rsidRPr="00A17F09">
        <w:rPr>
          <w:szCs w:val="21"/>
        </w:rPr>
        <w:t xml:space="preserve">();  // </w:t>
      </w:r>
      <w:r w:rsidRPr="00A17F09">
        <w:rPr>
          <w:rFonts w:hint="eastAsia"/>
          <w:szCs w:val="21"/>
        </w:rPr>
        <w:t>单位毫米（地图左上角为坐标原点）</w:t>
      </w:r>
    </w:p>
    <w:p w14:paraId="13A897B1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szCs w:val="21"/>
        </w:rPr>
        <w:t xml:space="preserve">public </w:t>
      </w:r>
      <w:proofErr w:type="spellStart"/>
      <w:r w:rsidRPr="00A17F09">
        <w:rPr>
          <w:szCs w:val="21"/>
        </w:rPr>
        <w:t>int</w:t>
      </w:r>
      <w:proofErr w:type="spellEnd"/>
      <w:r w:rsidRPr="00A17F09">
        <w:rPr>
          <w:szCs w:val="21"/>
        </w:rPr>
        <w:t xml:space="preserve"> </w:t>
      </w:r>
      <w:proofErr w:type="spellStart"/>
      <w:r w:rsidRPr="00A17F09">
        <w:rPr>
          <w:szCs w:val="21"/>
        </w:rPr>
        <w:t>getCoordY</w:t>
      </w:r>
      <w:proofErr w:type="spellEnd"/>
      <w:r w:rsidRPr="00A17F09">
        <w:rPr>
          <w:szCs w:val="21"/>
        </w:rPr>
        <w:t>();  //</w:t>
      </w:r>
      <w:r w:rsidRPr="00A17F09">
        <w:rPr>
          <w:rFonts w:hint="eastAsia"/>
          <w:szCs w:val="21"/>
        </w:rPr>
        <w:t xml:space="preserve"> </w:t>
      </w:r>
      <w:r w:rsidRPr="00A17F09">
        <w:rPr>
          <w:rFonts w:hint="eastAsia"/>
          <w:szCs w:val="21"/>
        </w:rPr>
        <w:t>单位毫米（地图左上角为坐标原点）</w:t>
      </w:r>
    </w:p>
    <w:p w14:paraId="45D02A5B" w14:textId="77777777" w:rsidR="00843D12" w:rsidRPr="00A17F09" w:rsidRDefault="00843D12" w:rsidP="00843D12">
      <w:pPr>
        <w:spacing w:line="360" w:lineRule="auto"/>
        <w:ind w:left="840" w:firstLineChars="200" w:firstLine="420"/>
        <w:rPr>
          <w:szCs w:val="21"/>
        </w:rPr>
      </w:pPr>
      <w:r w:rsidRPr="00A17F09">
        <w:rPr>
          <w:rFonts w:hint="eastAsia"/>
          <w:szCs w:val="21"/>
        </w:rPr>
        <w:t>获取定位精度：</w:t>
      </w:r>
    </w:p>
    <w:p w14:paraId="35DF08AD" w14:textId="5DF5C2B8" w:rsidR="00C536C1" w:rsidRPr="00D370C9" w:rsidRDefault="00843D12" w:rsidP="00843D12">
      <w:pPr>
        <w:ind w:left="840"/>
        <w:rPr>
          <w:rFonts w:asciiTheme="minorEastAsia" w:eastAsiaTheme="minorEastAsia" w:hAnsiTheme="minorEastAsia"/>
        </w:rPr>
      </w:pPr>
      <w:r w:rsidRPr="00A17F09">
        <w:rPr>
          <w:szCs w:val="21"/>
        </w:rPr>
        <w:t xml:space="preserve">public </w:t>
      </w:r>
      <w:proofErr w:type="spellStart"/>
      <w:r w:rsidRPr="00A17F09">
        <w:rPr>
          <w:szCs w:val="21"/>
        </w:rPr>
        <w:t>int</w:t>
      </w:r>
      <w:proofErr w:type="spellEnd"/>
      <w:r w:rsidRPr="00A17F09">
        <w:rPr>
          <w:szCs w:val="21"/>
        </w:rPr>
        <w:t xml:space="preserve"> </w:t>
      </w:r>
      <w:proofErr w:type="spellStart"/>
      <w:r w:rsidRPr="00A17F09">
        <w:rPr>
          <w:szCs w:val="21"/>
        </w:rPr>
        <w:t>getAccuracy</w:t>
      </w:r>
      <w:proofErr w:type="spellEnd"/>
      <w:r w:rsidRPr="00A17F09">
        <w:rPr>
          <w:szCs w:val="21"/>
        </w:rPr>
        <w:t>();  //</w:t>
      </w:r>
      <w:r w:rsidRPr="00A17F09">
        <w:rPr>
          <w:rFonts w:hint="eastAsia"/>
          <w:szCs w:val="21"/>
        </w:rPr>
        <w:t xml:space="preserve"> </w:t>
      </w:r>
      <w:r w:rsidRPr="00A17F09">
        <w:rPr>
          <w:rFonts w:hint="eastAsia"/>
          <w:szCs w:val="21"/>
        </w:rPr>
        <w:t>单位米</w:t>
      </w:r>
    </w:p>
    <w:p w14:paraId="485CB667" w14:textId="77777777" w:rsidR="00C536C1" w:rsidRPr="00D370C9" w:rsidRDefault="00C536C1" w:rsidP="007675F0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41" w:name="_Toc120092353"/>
      <w:r w:rsidRPr="00D370C9">
        <w:rPr>
          <w:rFonts w:asciiTheme="minorEastAsia" w:eastAsiaTheme="minorEastAsia" w:hAnsiTheme="minorEastAsia" w:hint="eastAsia"/>
        </w:rPr>
        <w:t>Module/Subsystem Interface模块/子系统接口</w:t>
      </w:r>
      <w:bookmarkEnd w:id="41"/>
    </w:p>
    <w:p w14:paraId="681A0545" w14:textId="61AF0838" w:rsidR="00BA3F6F" w:rsidRPr="00CD34C5" w:rsidRDefault="00C536C1" w:rsidP="00CD34C5">
      <w:pPr>
        <w:pStyle w:val="4"/>
        <w:tabs>
          <w:tab w:val="clear" w:pos="1440"/>
        </w:tabs>
        <w:ind w:leftChars="406" w:left="1420" w:hangingChars="270" w:hanging="567"/>
        <w:rPr>
          <w:rFonts w:asciiTheme="minorEastAsia" w:eastAsiaTheme="minorEastAsia" w:hAnsiTheme="minorEastAsia"/>
        </w:rPr>
      </w:pPr>
      <w:bookmarkStart w:id="42" w:name="_Toc120092354"/>
      <w:r w:rsidRPr="00D370C9">
        <w:rPr>
          <w:rFonts w:asciiTheme="minorEastAsia" w:eastAsiaTheme="minorEastAsia" w:hAnsiTheme="minorEastAsia" w:hint="eastAsia"/>
        </w:rPr>
        <w:t>Process Interfaces进程接口</w:t>
      </w:r>
      <w:bookmarkEnd w:id="42"/>
    </w:p>
    <w:sectPr w:rsidR="00BA3F6F" w:rsidRPr="00CD34C5" w:rsidSect="000B60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81BE5" w14:textId="77777777" w:rsidR="00F017E9" w:rsidRDefault="00F017E9">
      <w:pPr>
        <w:ind w:left="840"/>
      </w:pPr>
      <w:r>
        <w:separator/>
      </w:r>
    </w:p>
  </w:endnote>
  <w:endnote w:type="continuationSeparator" w:id="0">
    <w:p w14:paraId="7DBE2A6F" w14:textId="77777777" w:rsidR="00F017E9" w:rsidRDefault="00F017E9">
      <w:pPr>
        <w:ind w:left="8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182DB" w14:textId="77777777" w:rsidR="005B0535" w:rsidRDefault="005B0535">
    <w:pPr>
      <w:pStyle w:val="a9"/>
      <w:ind w:left="8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temporary/>
      <w:showingPlcHdr/>
    </w:sdtPr>
    <w:sdtEndPr/>
    <w:sdtContent>
      <w:p w14:paraId="3B9AE1A6" w14:textId="77777777" w:rsidR="005B0535" w:rsidRDefault="005B0535">
        <w:pPr>
          <w:pStyle w:val="a9"/>
          <w:ind w:left="84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9DCDCBD" w14:textId="378D1CE9" w:rsidR="005B0535" w:rsidRDefault="005B0535" w:rsidP="000D2FC6">
    <w:pPr>
      <w:pStyle w:val="a9"/>
      <w:pBdr>
        <w:top w:val="single" w:sz="6" w:space="1" w:color="auto"/>
      </w:pBdr>
      <w:ind w:leftChars="0" w:lef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31DFF" w14:textId="77777777" w:rsidR="005B0535" w:rsidRDefault="005B0535">
    <w:pPr>
      <w:pStyle w:val="a9"/>
      <w:ind w:left="84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19170" w14:textId="77777777" w:rsidR="00F017E9" w:rsidRDefault="00F017E9">
      <w:pPr>
        <w:ind w:left="840"/>
      </w:pPr>
      <w:r>
        <w:separator/>
      </w:r>
    </w:p>
  </w:footnote>
  <w:footnote w:type="continuationSeparator" w:id="0">
    <w:p w14:paraId="724554CF" w14:textId="77777777" w:rsidR="00F017E9" w:rsidRDefault="00F017E9">
      <w:pPr>
        <w:ind w:left="8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15CAF" w14:textId="77777777" w:rsidR="005B0535" w:rsidRDefault="005B0535">
    <w:pPr>
      <w:pStyle w:val="a5"/>
      <w:ind w:left="8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677304EE3976458091247634404B58A2"/>
      </w:placeholder>
      <w:temporary/>
      <w:showingPlcHdr/>
    </w:sdtPr>
    <w:sdtEndPr/>
    <w:sdtContent>
      <w:p w14:paraId="3FB7B06C" w14:textId="77777777" w:rsidR="005B0535" w:rsidRDefault="005B0535">
        <w:pPr>
          <w:pStyle w:val="a5"/>
          <w:ind w:left="84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0D45E02F" w14:textId="5912C260" w:rsidR="005B0535" w:rsidRDefault="005B0535" w:rsidP="00E84947">
    <w:pPr>
      <w:pStyle w:val="a5"/>
      <w:ind w:leftChars="0" w:left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75F4" w14:textId="77777777" w:rsidR="005B0535" w:rsidRDefault="005B0535">
    <w:pPr>
      <w:pStyle w:val="a5"/>
      <w:ind w:left="8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4DB"/>
    <w:multiLevelType w:val="hybridMultilevel"/>
    <w:tmpl w:val="4022C4A4"/>
    <w:lvl w:ilvl="0" w:tplc="E8408CB6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25415E3A"/>
    <w:multiLevelType w:val="multilevel"/>
    <w:tmpl w:val="DE06058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ascii="Times New Roman" w:eastAsia="宋体" w:hAnsi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80969D0"/>
    <w:multiLevelType w:val="hybridMultilevel"/>
    <w:tmpl w:val="8758D520"/>
    <w:lvl w:ilvl="0" w:tplc="910884AA">
      <w:start w:val="1"/>
      <w:numFmt w:val="decimal"/>
      <w:pStyle w:val="a"/>
      <w:lvlText w:val="图%1."/>
      <w:lvlJc w:val="left"/>
      <w:pPr>
        <w:tabs>
          <w:tab w:val="num" w:pos="2099"/>
        </w:tabs>
        <w:ind w:left="209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3">
    <w:nsid w:val="63697464"/>
    <w:multiLevelType w:val="hybridMultilevel"/>
    <w:tmpl w:val="12E05AA4"/>
    <w:lvl w:ilvl="0" w:tplc="B2B2D7FC">
      <w:start w:val="1"/>
      <w:numFmt w:val="decimal"/>
      <w:pStyle w:val="a0"/>
      <w:lvlText w:val="表%1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3">
      <w:start w:val="1"/>
      <w:numFmt w:val="chineseCountingThousand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6F8"/>
    <w:rsid w:val="0001241C"/>
    <w:rsid w:val="00027F5B"/>
    <w:rsid w:val="00036CD0"/>
    <w:rsid w:val="000420DF"/>
    <w:rsid w:val="00043483"/>
    <w:rsid w:val="00053A84"/>
    <w:rsid w:val="00055FE3"/>
    <w:rsid w:val="00056227"/>
    <w:rsid w:val="00062885"/>
    <w:rsid w:val="00067E73"/>
    <w:rsid w:val="00070457"/>
    <w:rsid w:val="00071771"/>
    <w:rsid w:val="000723C6"/>
    <w:rsid w:val="000770F0"/>
    <w:rsid w:val="0008520E"/>
    <w:rsid w:val="000906EC"/>
    <w:rsid w:val="00090C0C"/>
    <w:rsid w:val="000919EF"/>
    <w:rsid w:val="00091D70"/>
    <w:rsid w:val="000A1F48"/>
    <w:rsid w:val="000A61C3"/>
    <w:rsid w:val="000B6044"/>
    <w:rsid w:val="000D2FC6"/>
    <w:rsid w:val="000D6FCF"/>
    <w:rsid w:val="000D79B7"/>
    <w:rsid w:val="000E46AD"/>
    <w:rsid w:val="000E5372"/>
    <w:rsid w:val="00100168"/>
    <w:rsid w:val="001043A2"/>
    <w:rsid w:val="001143A8"/>
    <w:rsid w:val="00115440"/>
    <w:rsid w:val="00120303"/>
    <w:rsid w:val="001331E3"/>
    <w:rsid w:val="00170111"/>
    <w:rsid w:val="0017382F"/>
    <w:rsid w:val="00182790"/>
    <w:rsid w:val="001908ED"/>
    <w:rsid w:val="001D70DE"/>
    <w:rsid w:val="001E23EB"/>
    <w:rsid w:val="001E3DA4"/>
    <w:rsid w:val="001E5F7B"/>
    <w:rsid w:val="00233EBA"/>
    <w:rsid w:val="0023765D"/>
    <w:rsid w:val="002476B3"/>
    <w:rsid w:val="00252A35"/>
    <w:rsid w:val="00255376"/>
    <w:rsid w:val="00261901"/>
    <w:rsid w:val="00266981"/>
    <w:rsid w:val="0026715C"/>
    <w:rsid w:val="0027094D"/>
    <w:rsid w:val="0027191E"/>
    <w:rsid w:val="002805B0"/>
    <w:rsid w:val="00292EBC"/>
    <w:rsid w:val="002A6045"/>
    <w:rsid w:val="002A7AE3"/>
    <w:rsid w:val="002B0021"/>
    <w:rsid w:val="002B5C14"/>
    <w:rsid w:val="002E521E"/>
    <w:rsid w:val="00321A6A"/>
    <w:rsid w:val="00323C56"/>
    <w:rsid w:val="0034398B"/>
    <w:rsid w:val="0035129B"/>
    <w:rsid w:val="00360FE7"/>
    <w:rsid w:val="003621BF"/>
    <w:rsid w:val="00365640"/>
    <w:rsid w:val="00367BE6"/>
    <w:rsid w:val="00376DDC"/>
    <w:rsid w:val="00383413"/>
    <w:rsid w:val="003859B2"/>
    <w:rsid w:val="003B1AFC"/>
    <w:rsid w:val="003B3E02"/>
    <w:rsid w:val="003D46A7"/>
    <w:rsid w:val="003E4C59"/>
    <w:rsid w:val="00406226"/>
    <w:rsid w:val="004344C0"/>
    <w:rsid w:val="004379BA"/>
    <w:rsid w:val="00440EEB"/>
    <w:rsid w:val="004716FB"/>
    <w:rsid w:val="00475345"/>
    <w:rsid w:val="00484F3C"/>
    <w:rsid w:val="00486FBB"/>
    <w:rsid w:val="004A17BD"/>
    <w:rsid w:val="004B09F2"/>
    <w:rsid w:val="004B4736"/>
    <w:rsid w:val="004F0373"/>
    <w:rsid w:val="004F0537"/>
    <w:rsid w:val="004F104F"/>
    <w:rsid w:val="004F34A6"/>
    <w:rsid w:val="00514761"/>
    <w:rsid w:val="00514FC4"/>
    <w:rsid w:val="005213C3"/>
    <w:rsid w:val="00526A4F"/>
    <w:rsid w:val="00540DFD"/>
    <w:rsid w:val="005442C2"/>
    <w:rsid w:val="00552523"/>
    <w:rsid w:val="00552B38"/>
    <w:rsid w:val="00560D83"/>
    <w:rsid w:val="00566269"/>
    <w:rsid w:val="00571C9E"/>
    <w:rsid w:val="00572CD0"/>
    <w:rsid w:val="0057336B"/>
    <w:rsid w:val="005765D4"/>
    <w:rsid w:val="00582881"/>
    <w:rsid w:val="00590172"/>
    <w:rsid w:val="005903A9"/>
    <w:rsid w:val="005A1600"/>
    <w:rsid w:val="005A6E64"/>
    <w:rsid w:val="005B0535"/>
    <w:rsid w:val="005B0E23"/>
    <w:rsid w:val="005B1CC7"/>
    <w:rsid w:val="005B300D"/>
    <w:rsid w:val="005B55B2"/>
    <w:rsid w:val="005C03FA"/>
    <w:rsid w:val="005D0804"/>
    <w:rsid w:val="005D0AB2"/>
    <w:rsid w:val="005D5826"/>
    <w:rsid w:val="005E1EC2"/>
    <w:rsid w:val="005F3B57"/>
    <w:rsid w:val="00603416"/>
    <w:rsid w:val="00603A7E"/>
    <w:rsid w:val="00603FAA"/>
    <w:rsid w:val="0060475B"/>
    <w:rsid w:val="00606657"/>
    <w:rsid w:val="00615843"/>
    <w:rsid w:val="006205EE"/>
    <w:rsid w:val="00621069"/>
    <w:rsid w:val="0062172F"/>
    <w:rsid w:val="00621AD6"/>
    <w:rsid w:val="0063178F"/>
    <w:rsid w:val="00634B98"/>
    <w:rsid w:val="00665BD8"/>
    <w:rsid w:val="006702BD"/>
    <w:rsid w:val="00680F0B"/>
    <w:rsid w:val="0069087D"/>
    <w:rsid w:val="006A730A"/>
    <w:rsid w:val="006B6FDB"/>
    <w:rsid w:val="006C3925"/>
    <w:rsid w:val="006C487E"/>
    <w:rsid w:val="006C5672"/>
    <w:rsid w:val="006C7978"/>
    <w:rsid w:val="006D2797"/>
    <w:rsid w:val="006D66B0"/>
    <w:rsid w:val="006D7BFC"/>
    <w:rsid w:val="006F46BF"/>
    <w:rsid w:val="00714613"/>
    <w:rsid w:val="007162F2"/>
    <w:rsid w:val="00720A0E"/>
    <w:rsid w:val="00727C47"/>
    <w:rsid w:val="00730F15"/>
    <w:rsid w:val="00745A85"/>
    <w:rsid w:val="00756AAD"/>
    <w:rsid w:val="007605BD"/>
    <w:rsid w:val="00765FF0"/>
    <w:rsid w:val="007675F0"/>
    <w:rsid w:val="007B304C"/>
    <w:rsid w:val="007C31BF"/>
    <w:rsid w:val="007C73C4"/>
    <w:rsid w:val="007D4005"/>
    <w:rsid w:val="007D60FB"/>
    <w:rsid w:val="007E6808"/>
    <w:rsid w:val="007F0FE7"/>
    <w:rsid w:val="007F7BE4"/>
    <w:rsid w:val="00806DA3"/>
    <w:rsid w:val="00817836"/>
    <w:rsid w:val="00822D8E"/>
    <w:rsid w:val="00824162"/>
    <w:rsid w:val="00826D40"/>
    <w:rsid w:val="00830F09"/>
    <w:rsid w:val="0083168B"/>
    <w:rsid w:val="00843D12"/>
    <w:rsid w:val="00847E87"/>
    <w:rsid w:val="008544A6"/>
    <w:rsid w:val="00871166"/>
    <w:rsid w:val="00873335"/>
    <w:rsid w:val="008757A7"/>
    <w:rsid w:val="00877AA9"/>
    <w:rsid w:val="008927C8"/>
    <w:rsid w:val="008B0323"/>
    <w:rsid w:val="008B1747"/>
    <w:rsid w:val="008B33FD"/>
    <w:rsid w:val="008C6B2D"/>
    <w:rsid w:val="008C7779"/>
    <w:rsid w:val="008D5502"/>
    <w:rsid w:val="008E48F9"/>
    <w:rsid w:val="008F4376"/>
    <w:rsid w:val="008F7C78"/>
    <w:rsid w:val="009023B1"/>
    <w:rsid w:val="00904B70"/>
    <w:rsid w:val="00917A7A"/>
    <w:rsid w:val="00923B43"/>
    <w:rsid w:val="00931322"/>
    <w:rsid w:val="00937C12"/>
    <w:rsid w:val="009434CE"/>
    <w:rsid w:val="009526EF"/>
    <w:rsid w:val="009571E4"/>
    <w:rsid w:val="00977FB8"/>
    <w:rsid w:val="00985DE4"/>
    <w:rsid w:val="009868A4"/>
    <w:rsid w:val="00995EA8"/>
    <w:rsid w:val="00996E0D"/>
    <w:rsid w:val="009978C5"/>
    <w:rsid w:val="009A1F1B"/>
    <w:rsid w:val="009A5B66"/>
    <w:rsid w:val="009A79B8"/>
    <w:rsid w:val="009B5BF0"/>
    <w:rsid w:val="009C31C4"/>
    <w:rsid w:val="009C3741"/>
    <w:rsid w:val="009E1824"/>
    <w:rsid w:val="009F1909"/>
    <w:rsid w:val="00A10767"/>
    <w:rsid w:val="00A17721"/>
    <w:rsid w:val="00A20126"/>
    <w:rsid w:val="00A21CEB"/>
    <w:rsid w:val="00A35775"/>
    <w:rsid w:val="00A37637"/>
    <w:rsid w:val="00A44275"/>
    <w:rsid w:val="00A4492A"/>
    <w:rsid w:val="00A4531E"/>
    <w:rsid w:val="00A5127E"/>
    <w:rsid w:val="00A56E93"/>
    <w:rsid w:val="00A6432C"/>
    <w:rsid w:val="00A930EF"/>
    <w:rsid w:val="00A96413"/>
    <w:rsid w:val="00AB32E3"/>
    <w:rsid w:val="00AB7924"/>
    <w:rsid w:val="00AC185A"/>
    <w:rsid w:val="00AD6282"/>
    <w:rsid w:val="00AE1AF5"/>
    <w:rsid w:val="00AE4634"/>
    <w:rsid w:val="00AE6CAF"/>
    <w:rsid w:val="00AF1143"/>
    <w:rsid w:val="00AF3A75"/>
    <w:rsid w:val="00B0120C"/>
    <w:rsid w:val="00B07991"/>
    <w:rsid w:val="00B2208A"/>
    <w:rsid w:val="00B22347"/>
    <w:rsid w:val="00B32515"/>
    <w:rsid w:val="00B41CA6"/>
    <w:rsid w:val="00B46AD1"/>
    <w:rsid w:val="00B56CE9"/>
    <w:rsid w:val="00B64240"/>
    <w:rsid w:val="00B734ED"/>
    <w:rsid w:val="00BA3941"/>
    <w:rsid w:val="00BA3D0D"/>
    <w:rsid w:val="00BA3F6F"/>
    <w:rsid w:val="00BC057D"/>
    <w:rsid w:val="00BC3D18"/>
    <w:rsid w:val="00BD6554"/>
    <w:rsid w:val="00BE1147"/>
    <w:rsid w:val="00BF2444"/>
    <w:rsid w:val="00BF4C17"/>
    <w:rsid w:val="00BF58EB"/>
    <w:rsid w:val="00C059A4"/>
    <w:rsid w:val="00C21F9D"/>
    <w:rsid w:val="00C24308"/>
    <w:rsid w:val="00C247A4"/>
    <w:rsid w:val="00C24ED8"/>
    <w:rsid w:val="00C32611"/>
    <w:rsid w:val="00C33D60"/>
    <w:rsid w:val="00C42BEE"/>
    <w:rsid w:val="00C43E73"/>
    <w:rsid w:val="00C46CD6"/>
    <w:rsid w:val="00C536C1"/>
    <w:rsid w:val="00C56784"/>
    <w:rsid w:val="00C56922"/>
    <w:rsid w:val="00C64415"/>
    <w:rsid w:val="00C758B2"/>
    <w:rsid w:val="00C835F2"/>
    <w:rsid w:val="00CA55DC"/>
    <w:rsid w:val="00CB3F25"/>
    <w:rsid w:val="00CD015D"/>
    <w:rsid w:val="00CD1FDC"/>
    <w:rsid w:val="00CD2FE1"/>
    <w:rsid w:val="00CD34C5"/>
    <w:rsid w:val="00CF2340"/>
    <w:rsid w:val="00CF2E63"/>
    <w:rsid w:val="00CF47FC"/>
    <w:rsid w:val="00CF799E"/>
    <w:rsid w:val="00D14EEC"/>
    <w:rsid w:val="00D179A2"/>
    <w:rsid w:val="00D226F8"/>
    <w:rsid w:val="00D23958"/>
    <w:rsid w:val="00D31E1D"/>
    <w:rsid w:val="00D32A8C"/>
    <w:rsid w:val="00D3317B"/>
    <w:rsid w:val="00D370C9"/>
    <w:rsid w:val="00D46125"/>
    <w:rsid w:val="00D7520B"/>
    <w:rsid w:val="00D975F9"/>
    <w:rsid w:val="00D976A5"/>
    <w:rsid w:val="00DA1C04"/>
    <w:rsid w:val="00DC3160"/>
    <w:rsid w:val="00DC4181"/>
    <w:rsid w:val="00DD0899"/>
    <w:rsid w:val="00DD1F5D"/>
    <w:rsid w:val="00DF72CB"/>
    <w:rsid w:val="00E02DCE"/>
    <w:rsid w:val="00E06BEA"/>
    <w:rsid w:val="00E2714C"/>
    <w:rsid w:val="00E30A2B"/>
    <w:rsid w:val="00E42299"/>
    <w:rsid w:val="00E5253A"/>
    <w:rsid w:val="00E556D1"/>
    <w:rsid w:val="00E671CD"/>
    <w:rsid w:val="00E7575D"/>
    <w:rsid w:val="00E75EBC"/>
    <w:rsid w:val="00E84947"/>
    <w:rsid w:val="00E9660B"/>
    <w:rsid w:val="00EA0F95"/>
    <w:rsid w:val="00EA31B1"/>
    <w:rsid w:val="00EA442F"/>
    <w:rsid w:val="00EA44A2"/>
    <w:rsid w:val="00EB3EB2"/>
    <w:rsid w:val="00EC2495"/>
    <w:rsid w:val="00EE27A6"/>
    <w:rsid w:val="00EF77B3"/>
    <w:rsid w:val="00F017E9"/>
    <w:rsid w:val="00F313D0"/>
    <w:rsid w:val="00F41E5F"/>
    <w:rsid w:val="00F4353D"/>
    <w:rsid w:val="00F44486"/>
    <w:rsid w:val="00F51685"/>
    <w:rsid w:val="00F5300D"/>
    <w:rsid w:val="00F57BF0"/>
    <w:rsid w:val="00F657DD"/>
    <w:rsid w:val="00F7389A"/>
    <w:rsid w:val="00F81B49"/>
    <w:rsid w:val="00F85E69"/>
    <w:rsid w:val="00F90FAD"/>
    <w:rsid w:val="00F975BE"/>
    <w:rsid w:val="00FA0F58"/>
    <w:rsid w:val="00FA4983"/>
    <w:rsid w:val="00FA5D92"/>
    <w:rsid w:val="00FB6F18"/>
    <w:rsid w:val="00FB7C90"/>
    <w:rsid w:val="00FC37BF"/>
    <w:rsid w:val="00FC3ACF"/>
    <w:rsid w:val="00FD4C48"/>
    <w:rsid w:val="00FD4DBE"/>
    <w:rsid w:val="00FF0E80"/>
    <w:rsid w:val="00FF2DB8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D5FE8"/>
  <w15:docId w15:val="{FC89367C-37A0-4E62-93E4-161A088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B6044"/>
    <w:pPr>
      <w:widowControl w:val="0"/>
      <w:ind w:leftChars="400" w:left="40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0B6044"/>
    <w:pPr>
      <w:keepNext/>
      <w:keepLines/>
      <w:numPr>
        <w:numId w:val="1"/>
      </w:numPr>
      <w:spacing w:before="360" w:after="330" w:line="480" w:lineRule="auto"/>
      <w:ind w:leftChars="0" w:left="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1"/>
    <w:next w:val="a1"/>
    <w:qFormat/>
    <w:rsid w:val="000B6044"/>
    <w:pPr>
      <w:keepNext/>
      <w:keepLines/>
      <w:numPr>
        <w:ilvl w:val="1"/>
        <w:numId w:val="1"/>
      </w:numPr>
      <w:spacing w:before="260" w:after="120" w:line="360" w:lineRule="auto"/>
      <w:ind w:leftChars="0" w:left="0"/>
      <w:outlineLvl w:val="1"/>
    </w:pPr>
    <w:rPr>
      <w:b/>
      <w:bCs/>
      <w:szCs w:val="32"/>
    </w:rPr>
  </w:style>
  <w:style w:type="paragraph" w:styleId="3">
    <w:name w:val="heading 3"/>
    <w:basedOn w:val="a1"/>
    <w:next w:val="a1"/>
    <w:qFormat/>
    <w:rsid w:val="000B6044"/>
    <w:pPr>
      <w:keepNext/>
      <w:keepLines/>
      <w:numPr>
        <w:ilvl w:val="2"/>
        <w:numId w:val="1"/>
      </w:numPr>
      <w:tabs>
        <w:tab w:val="left" w:pos="630"/>
      </w:tabs>
      <w:spacing w:before="120" w:after="120" w:line="360" w:lineRule="auto"/>
      <w:ind w:leftChars="0" w:left="0"/>
      <w:outlineLvl w:val="2"/>
    </w:pPr>
    <w:rPr>
      <w:bCs/>
      <w:szCs w:val="32"/>
    </w:rPr>
  </w:style>
  <w:style w:type="paragraph" w:styleId="4">
    <w:name w:val="heading 4"/>
    <w:basedOn w:val="a1"/>
    <w:next w:val="a1"/>
    <w:qFormat/>
    <w:rsid w:val="000B6044"/>
    <w:pPr>
      <w:keepNext/>
      <w:keepLines/>
      <w:numPr>
        <w:ilvl w:val="3"/>
        <w:numId w:val="1"/>
      </w:numPr>
      <w:tabs>
        <w:tab w:val="left" w:pos="840"/>
      </w:tabs>
      <w:spacing w:before="120" w:after="120"/>
      <w:ind w:leftChars="0" w:left="0"/>
      <w:outlineLvl w:val="3"/>
    </w:pPr>
    <w:rPr>
      <w:bCs/>
      <w:szCs w:val="28"/>
    </w:rPr>
  </w:style>
  <w:style w:type="paragraph" w:styleId="5">
    <w:name w:val="heading 5"/>
    <w:basedOn w:val="a1"/>
    <w:next w:val="a1"/>
    <w:qFormat/>
    <w:rsid w:val="000B60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0B60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rsid w:val="000B60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rsid w:val="000B60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0B60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B60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表格文本"/>
    <w:basedOn w:val="a1"/>
    <w:autoRedefine/>
    <w:rsid w:val="008B33FD"/>
    <w:pPr>
      <w:ind w:leftChars="0" w:left="0"/>
      <w:jc w:val="center"/>
    </w:pPr>
  </w:style>
  <w:style w:type="paragraph" w:styleId="a7">
    <w:name w:val="Title"/>
    <w:basedOn w:val="a1"/>
    <w:next w:val="a1"/>
    <w:autoRedefine/>
    <w:qFormat/>
    <w:rsid w:val="00475345"/>
    <w:pPr>
      <w:spacing w:before="240" w:after="240"/>
      <w:ind w:leftChars="0" w:left="0"/>
      <w:jc w:val="center"/>
      <w:outlineLvl w:val="0"/>
    </w:pPr>
    <w:rPr>
      <w:rFonts w:cs="Arial"/>
      <w:b/>
      <w:bCs/>
      <w:sz w:val="44"/>
      <w:szCs w:val="44"/>
    </w:rPr>
  </w:style>
  <w:style w:type="paragraph" w:customStyle="1" w:styleId="a8">
    <w:name w:val="编写建议"/>
    <w:basedOn w:val="a1"/>
    <w:next w:val="a1"/>
    <w:rsid w:val="000B6044"/>
    <w:rPr>
      <w:i/>
      <w:color w:val="0000FF"/>
    </w:rPr>
  </w:style>
  <w:style w:type="paragraph" w:styleId="a9">
    <w:name w:val="footer"/>
    <w:basedOn w:val="a1"/>
    <w:link w:val="Char0"/>
    <w:uiPriority w:val="99"/>
    <w:rsid w:val="000B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2"/>
    <w:rsid w:val="000B6044"/>
  </w:style>
  <w:style w:type="paragraph" w:styleId="10">
    <w:name w:val="toc 1"/>
    <w:basedOn w:val="a1"/>
    <w:next w:val="a1"/>
    <w:autoRedefine/>
    <w:uiPriority w:val="39"/>
    <w:rsid w:val="00C64415"/>
    <w:pPr>
      <w:tabs>
        <w:tab w:val="left" w:pos="1260"/>
        <w:tab w:val="right" w:leader="dot" w:pos="8302"/>
      </w:tabs>
      <w:spacing w:line="400" w:lineRule="exact"/>
      <w:ind w:leftChars="200" w:left="420"/>
    </w:pPr>
  </w:style>
  <w:style w:type="paragraph" w:styleId="20">
    <w:name w:val="toc 2"/>
    <w:basedOn w:val="a1"/>
    <w:next w:val="a1"/>
    <w:autoRedefine/>
    <w:uiPriority w:val="39"/>
    <w:rsid w:val="000B6044"/>
  </w:style>
  <w:style w:type="paragraph" w:styleId="30">
    <w:name w:val="toc 3"/>
    <w:basedOn w:val="a1"/>
    <w:next w:val="a1"/>
    <w:autoRedefine/>
    <w:uiPriority w:val="39"/>
    <w:rsid w:val="000B6044"/>
    <w:pPr>
      <w:ind w:leftChars="600" w:left="1260"/>
    </w:pPr>
    <w:rPr>
      <w:noProof/>
    </w:rPr>
  </w:style>
  <w:style w:type="paragraph" w:styleId="40">
    <w:name w:val="toc 4"/>
    <w:basedOn w:val="a1"/>
    <w:next w:val="a1"/>
    <w:autoRedefine/>
    <w:semiHidden/>
    <w:rsid w:val="000B6044"/>
    <w:pPr>
      <w:ind w:leftChars="600" w:left="1260"/>
    </w:pPr>
  </w:style>
  <w:style w:type="paragraph" w:styleId="50">
    <w:name w:val="toc 5"/>
    <w:basedOn w:val="a1"/>
    <w:next w:val="a1"/>
    <w:autoRedefine/>
    <w:semiHidden/>
    <w:rsid w:val="000B6044"/>
    <w:pPr>
      <w:ind w:leftChars="800" w:left="1680"/>
    </w:pPr>
  </w:style>
  <w:style w:type="paragraph" w:styleId="60">
    <w:name w:val="toc 6"/>
    <w:basedOn w:val="a1"/>
    <w:next w:val="a1"/>
    <w:autoRedefine/>
    <w:semiHidden/>
    <w:rsid w:val="000B6044"/>
    <w:pPr>
      <w:ind w:leftChars="1000" w:left="2100"/>
    </w:pPr>
  </w:style>
  <w:style w:type="paragraph" w:styleId="70">
    <w:name w:val="toc 7"/>
    <w:basedOn w:val="a1"/>
    <w:next w:val="a1"/>
    <w:autoRedefine/>
    <w:semiHidden/>
    <w:rsid w:val="000B6044"/>
    <w:pPr>
      <w:ind w:leftChars="1200" w:left="2520"/>
    </w:pPr>
  </w:style>
  <w:style w:type="paragraph" w:styleId="80">
    <w:name w:val="toc 8"/>
    <w:basedOn w:val="a1"/>
    <w:next w:val="a1"/>
    <w:autoRedefine/>
    <w:semiHidden/>
    <w:rsid w:val="000B6044"/>
    <w:pPr>
      <w:ind w:leftChars="1400" w:left="2940"/>
    </w:pPr>
  </w:style>
  <w:style w:type="paragraph" w:styleId="90">
    <w:name w:val="toc 9"/>
    <w:basedOn w:val="a1"/>
    <w:next w:val="a1"/>
    <w:autoRedefine/>
    <w:semiHidden/>
    <w:rsid w:val="000B6044"/>
    <w:pPr>
      <w:ind w:leftChars="1600" w:left="3360"/>
    </w:pPr>
  </w:style>
  <w:style w:type="character" w:styleId="ab">
    <w:name w:val="Hyperlink"/>
    <w:basedOn w:val="a2"/>
    <w:uiPriority w:val="99"/>
    <w:rsid w:val="000B6044"/>
    <w:rPr>
      <w:color w:val="0000FF"/>
      <w:u w:val="single"/>
    </w:rPr>
  </w:style>
  <w:style w:type="paragraph" w:styleId="ac">
    <w:name w:val="table of figures"/>
    <w:basedOn w:val="a1"/>
    <w:next w:val="a1"/>
    <w:semiHidden/>
    <w:rsid w:val="000B6044"/>
    <w:pPr>
      <w:ind w:leftChars="200" w:left="840" w:hangingChars="200" w:hanging="420"/>
    </w:pPr>
  </w:style>
  <w:style w:type="paragraph" w:customStyle="1" w:styleId="a">
    <w:name w:val="图片题注"/>
    <w:basedOn w:val="a1"/>
    <w:next w:val="a1"/>
    <w:autoRedefine/>
    <w:rsid w:val="000B6044"/>
    <w:pPr>
      <w:numPr>
        <w:numId w:val="2"/>
      </w:numPr>
      <w:spacing w:beforeLines="50" w:afterLines="50"/>
      <w:ind w:leftChars="0" w:left="0"/>
      <w:jc w:val="center"/>
    </w:pPr>
  </w:style>
  <w:style w:type="paragraph" w:customStyle="1" w:styleId="ad">
    <w:name w:val="表格"/>
    <w:basedOn w:val="a1"/>
    <w:rsid w:val="009023B1"/>
    <w:pPr>
      <w:ind w:leftChars="0" w:left="0"/>
      <w:jc w:val="left"/>
    </w:pPr>
  </w:style>
  <w:style w:type="paragraph" w:customStyle="1" w:styleId="ae">
    <w:name w:val="表格标题"/>
    <w:basedOn w:val="a1"/>
    <w:autoRedefine/>
    <w:rsid w:val="000B6044"/>
    <w:pPr>
      <w:ind w:leftChars="0" w:left="0"/>
    </w:pPr>
    <w:rPr>
      <w:b/>
    </w:rPr>
  </w:style>
  <w:style w:type="paragraph" w:customStyle="1" w:styleId="a0">
    <w:name w:val="表格题注"/>
    <w:basedOn w:val="a1"/>
    <w:next w:val="a1"/>
    <w:autoRedefine/>
    <w:rsid w:val="0026715C"/>
    <w:pPr>
      <w:numPr>
        <w:numId w:val="3"/>
      </w:numPr>
      <w:tabs>
        <w:tab w:val="clear" w:pos="820"/>
        <w:tab w:val="num" w:pos="0"/>
      </w:tabs>
      <w:spacing w:beforeLines="50" w:afterLines="50"/>
      <w:ind w:leftChars="0" w:left="0" w:firstLine="0"/>
      <w:jc w:val="center"/>
    </w:pPr>
  </w:style>
  <w:style w:type="paragraph" w:styleId="af">
    <w:name w:val="Document Map"/>
    <w:basedOn w:val="a1"/>
    <w:semiHidden/>
    <w:rsid w:val="00923B43"/>
    <w:pPr>
      <w:shd w:val="clear" w:color="auto" w:fill="000080"/>
    </w:pPr>
  </w:style>
  <w:style w:type="table" w:styleId="af0">
    <w:name w:val="Table Grid"/>
    <w:basedOn w:val="a3"/>
    <w:uiPriority w:val="59"/>
    <w:rsid w:val="00CF7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Char1"/>
    <w:rsid w:val="006D66B0"/>
    <w:rPr>
      <w:sz w:val="18"/>
      <w:szCs w:val="18"/>
    </w:rPr>
  </w:style>
  <w:style w:type="character" w:customStyle="1" w:styleId="Char1">
    <w:name w:val="批注框文本 Char"/>
    <w:basedOn w:val="a2"/>
    <w:link w:val="af1"/>
    <w:rsid w:val="006D66B0"/>
    <w:rPr>
      <w:kern w:val="2"/>
      <w:sz w:val="18"/>
      <w:szCs w:val="18"/>
    </w:rPr>
  </w:style>
  <w:style w:type="paragraph" w:styleId="af2">
    <w:name w:val="List Paragraph"/>
    <w:basedOn w:val="a1"/>
    <w:uiPriority w:val="34"/>
    <w:qFormat/>
    <w:rsid w:val="00FB6F18"/>
    <w:pPr>
      <w:ind w:firstLineChars="200" w:firstLine="420"/>
    </w:pPr>
  </w:style>
  <w:style w:type="character" w:customStyle="1" w:styleId="Char">
    <w:name w:val="页眉 Char"/>
    <w:basedOn w:val="a2"/>
    <w:link w:val="a5"/>
    <w:uiPriority w:val="99"/>
    <w:rsid w:val="00A17721"/>
    <w:rPr>
      <w:kern w:val="2"/>
      <w:sz w:val="18"/>
      <w:szCs w:val="18"/>
    </w:rPr>
  </w:style>
  <w:style w:type="character" w:customStyle="1" w:styleId="Char0">
    <w:name w:val="页脚 Char"/>
    <w:basedOn w:val="a2"/>
    <w:link w:val="a9"/>
    <w:uiPriority w:val="99"/>
    <w:rsid w:val="00A177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aidu.com/map/index.php?title=android-locsdk/qa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gr\Joshua\SearchEngine\Doc\Manage\CMM\&#35774;&#35745;\&#36719;&#20214;&#27010;&#35201;&#35774;&#35745;&#35828;&#26126;&#2007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7304EE3976458091247634404B58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C1BA10-A576-4622-887B-114178364CE2}"/>
      </w:docPartPr>
      <w:docPartBody>
        <w:p w:rsidR="002352FC" w:rsidRDefault="007C4EBF" w:rsidP="007C4EBF">
          <w:pPr>
            <w:pStyle w:val="677304EE3976458091247634404B58A2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BF"/>
    <w:rsid w:val="000C04FC"/>
    <w:rsid w:val="002352FC"/>
    <w:rsid w:val="006E50A2"/>
    <w:rsid w:val="007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304EE3976458091247634404B58A2">
    <w:name w:val="677304EE3976458091247634404B58A2"/>
    <w:rsid w:val="007C4EBF"/>
    <w:pPr>
      <w:widowControl w:val="0"/>
      <w:jc w:val="both"/>
    </w:pPr>
  </w:style>
  <w:style w:type="paragraph" w:customStyle="1" w:styleId="D31B59640A974B44ABC11E8709052CB9">
    <w:name w:val="D31B59640A974B44ABC11E8709052CB9"/>
    <w:rsid w:val="007C4E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软件概要设计说明书.dot</Template>
  <TotalTime>409</TotalTime>
  <Pages>9</Pages>
  <Words>709</Words>
  <Characters>4046</Characters>
  <Application>Microsoft Office Word</Application>
  <DocSecurity>0</DocSecurity>
  <Lines>33</Lines>
  <Paragraphs>9</Paragraphs>
  <ScaleCrop>false</ScaleCrop>
  <Company>metadata</Company>
  <LinksUpToDate>false</LinksUpToDate>
  <CharactersWithSpaces>4746</CharactersWithSpaces>
  <SharedDoc>false</SharedDoc>
  <HLinks>
    <vt:vector size="204" baseType="variant">
      <vt:variant>
        <vt:i4>1572912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_Toc177965041</vt:lpwstr>
      </vt:variant>
      <vt:variant>
        <vt:i4>1572912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_Toc177965040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_Toc177965039</vt:lpwstr>
      </vt:variant>
      <vt:variant>
        <vt:i4>1376313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_Toc177964983</vt:lpwstr>
      </vt:variant>
      <vt:variant>
        <vt:i4>1376313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_Toc177964982</vt:lpwstr>
      </vt:variant>
      <vt:variant>
        <vt:i4>1376313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_Toc177964981</vt:lpwstr>
      </vt:variant>
      <vt:variant>
        <vt:i4>1376313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_Toc177964980</vt:lpwstr>
      </vt:variant>
      <vt:variant>
        <vt:i4>1703993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_Toc177964979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_Toc177975258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_Toc177975257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_Toc177975256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_Toc177975255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_Toc177975254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_Toc177975253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_Toc177975252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_Toc177975251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_Toc177975250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_Toc177975249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_Toc177975248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_Toc177975247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_Toc177975246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_Toc177975245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_Toc177975244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_Toc177975243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_Toc177975242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_Toc177975241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_Toc177975240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_Toc177975239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_Toc177975238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_Toc177975237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_Toc177975236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_Toc177975235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_Toc177975234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_Toc177975233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FtpDown</dc:creator>
  <cp:keywords/>
  <dc:description/>
  <cp:lastModifiedBy>张能元</cp:lastModifiedBy>
  <cp:revision>127</cp:revision>
  <cp:lastPrinted>2002-07-10T05:41:00Z</cp:lastPrinted>
  <dcterms:created xsi:type="dcterms:W3CDTF">2009-12-30T06:52:00Z</dcterms:created>
  <dcterms:modified xsi:type="dcterms:W3CDTF">2015-04-03T02:44:00Z</dcterms:modified>
</cp:coreProperties>
</file>